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A0" w:firstRow="1" w:lastRow="0" w:firstColumn="1" w:lastColumn="0" w:noHBand="0" w:noVBand="0"/>
      </w:tblPr>
      <w:tblGrid>
        <w:gridCol w:w="1988"/>
        <w:gridCol w:w="7372"/>
      </w:tblGrid>
      <w:tr w:rsidR="00FD3B5D" w:rsidRPr="00AB4AE4" w14:paraId="2E4DB4E8" w14:textId="77777777" w:rsidTr="00FD3B5D">
        <w:tc>
          <w:tcPr>
            <w:tcW w:w="1988" w:type="dxa"/>
            <w:vAlign w:val="bottom"/>
          </w:tcPr>
          <w:p w14:paraId="4542447D" w14:textId="77777777" w:rsidR="00FD3B5D" w:rsidRPr="00AB4AE4" w:rsidRDefault="00FD3B5D" w:rsidP="00FD3B5D">
            <w:pPr>
              <w:pStyle w:val="BodyText1"/>
              <w:spacing w:after="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Assignment:</w:t>
            </w:r>
          </w:p>
        </w:tc>
        <w:tc>
          <w:tcPr>
            <w:tcW w:w="7372" w:type="dxa"/>
            <w:tcBorders>
              <w:bottom w:val="single" w:sz="4" w:space="0" w:color="auto"/>
            </w:tcBorders>
          </w:tcPr>
          <w:p w14:paraId="1A4A4535" w14:textId="0C75CA29" w:rsidR="00FD3B5D" w:rsidRPr="00AB4AE4" w:rsidRDefault="00FD3B5D" w:rsidP="00FD3B5D">
            <w:pPr>
              <w:pStyle w:val="BodyText1"/>
              <w:rPr>
                <w:rFonts w:cstheme="minorHAnsi"/>
              </w:rPr>
            </w:pPr>
            <w:r w:rsidRPr="00AB4AE4">
              <w:rPr>
                <w:rFonts w:cstheme="minorHAnsi"/>
              </w:rPr>
              <w:t>PS ##</w:t>
            </w:r>
          </w:p>
        </w:tc>
      </w:tr>
      <w:tr w:rsidR="00FD3B5D" w:rsidRPr="00AB4AE4" w14:paraId="5C856E2C" w14:textId="77777777" w:rsidTr="00FD3B5D">
        <w:tc>
          <w:tcPr>
            <w:tcW w:w="1988" w:type="dxa"/>
            <w:vAlign w:val="bottom"/>
          </w:tcPr>
          <w:p w14:paraId="7621FA06" w14:textId="77777777" w:rsidR="00FD3B5D" w:rsidRPr="00AB4AE4" w:rsidRDefault="00FD3B5D" w:rsidP="00FD3B5D">
            <w:pPr>
              <w:pStyle w:val="BodyText1"/>
              <w:spacing w:after="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Name: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1081BEE7" w14:textId="77777777" w:rsidR="00FD3B5D" w:rsidRPr="00AB4AE4" w:rsidRDefault="00FD3B5D" w:rsidP="00FD3B5D">
            <w:pPr>
              <w:pStyle w:val="BodyText1"/>
              <w:rPr>
                <w:rFonts w:cstheme="minorHAnsi"/>
              </w:rPr>
            </w:pPr>
            <w:r w:rsidRPr="00AB4AE4">
              <w:rPr>
                <w:rFonts w:cstheme="minorHAnsi"/>
              </w:rPr>
              <w:t>&lt;your name&gt;, &lt;your Purdue login&gt;</w:t>
            </w:r>
          </w:p>
        </w:tc>
      </w:tr>
      <w:tr w:rsidR="00FD3B5D" w:rsidRPr="00AB4AE4" w14:paraId="7FED1636" w14:textId="77777777" w:rsidTr="00FD3B5D">
        <w:tc>
          <w:tcPr>
            <w:tcW w:w="1988" w:type="dxa"/>
            <w:vAlign w:val="bottom"/>
          </w:tcPr>
          <w:p w14:paraId="05E0680D" w14:textId="77777777" w:rsidR="00FD3B5D" w:rsidRPr="00AB4AE4" w:rsidRDefault="00FD3B5D" w:rsidP="00FD3B5D">
            <w:pPr>
              <w:pStyle w:val="BodyText1"/>
              <w:spacing w:after="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Team-ID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0D047AF1" w14:textId="77777777" w:rsidR="00FD3B5D" w:rsidRPr="00AB4AE4" w:rsidRDefault="00FD3B5D" w:rsidP="00FD3B5D">
            <w:pPr>
              <w:pStyle w:val="BodyText1"/>
              <w:rPr>
                <w:rFonts w:cstheme="minorHAnsi"/>
              </w:rPr>
            </w:pPr>
            <w:r w:rsidRPr="00AB4AE4">
              <w:rPr>
                <w:rFonts w:cstheme="minorHAnsi"/>
              </w:rPr>
              <w:t>###-##</w:t>
            </w:r>
          </w:p>
        </w:tc>
      </w:tr>
      <w:tr w:rsidR="00FD3B5D" w:rsidRPr="00AB4AE4" w14:paraId="17FAAFF0" w14:textId="77777777" w:rsidTr="00FD3B5D">
        <w:tc>
          <w:tcPr>
            <w:tcW w:w="1988" w:type="dxa"/>
            <w:vAlign w:val="bottom"/>
          </w:tcPr>
          <w:p w14:paraId="457A0B54" w14:textId="77777777" w:rsidR="00FD3B5D" w:rsidRPr="00AB4AE4" w:rsidRDefault="00FD3B5D" w:rsidP="00FD3B5D">
            <w:pPr>
              <w:pStyle w:val="BodyText1"/>
              <w:spacing w:after="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Contributor(s):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76117D23" w14:textId="3E88D1D2" w:rsidR="00FD3B5D" w:rsidRPr="00AB4AE4" w:rsidRDefault="00FD3B5D" w:rsidP="00FD3B5D">
            <w:pPr>
              <w:pStyle w:val="BodyText1"/>
              <w:rPr>
                <w:rFonts w:cstheme="minorHAnsi"/>
              </w:rPr>
            </w:pPr>
            <w:r w:rsidRPr="00AB4AE4">
              <w:rPr>
                <w:rFonts w:cstheme="minorHAnsi"/>
              </w:rPr>
              <w:t>&lt;name&gt; , &lt;</w:t>
            </w:r>
            <w:r w:rsidR="00C92EFB" w:rsidRPr="00AB4AE4">
              <w:rPr>
                <w:rFonts w:cstheme="minorHAnsi"/>
              </w:rPr>
              <w:t xml:space="preserve">Purdue </w:t>
            </w:r>
            <w:r w:rsidRPr="00AB4AE4">
              <w:rPr>
                <w:rFonts w:cstheme="minorHAnsi"/>
              </w:rPr>
              <w:t>login&gt; [repeat for each]</w:t>
            </w:r>
          </w:p>
        </w:tc>
      </w:tr>
    </w:tbl>
    <w:p w14:paraId="5F5EA23F" w14:textId="77777777" w:rsidR="005F7644" w:rsidRDefault="005F7644"/>
    <w:p w14:paraId="4C832E8A" w14:textId="77777777" w:rsidR="005F7644" w:rsidRDefault="005F7644" w:rsidP="005F7644">
      <w:pPr>
        <w:pStyle w:val="BodyText1"/>
        <w:spacing w:before="0" w:after="0"/>
        <w:rPr>
          <w:b/>
        </w:rPr>
      </w:pPr>
    </w:p>
    <w:p w14:paraId="2C7EB9B6" w14:textId="0858041C" w:rsidR="00D62956" w:rsidRPr="00957AB3" w:rsidRDefault="009B5CB8" w:rsidP="00366A24">
      <w:pPr>
        <w:pStyle w:val="Heading1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cstheme="minorHAnsi"/>
        </w:rPr>
      </w:pPr>
      <w:r>
        <w:rPr>
          <w:rFonts w:cstheme="minorHAnsi"/>
        </w:rPr>
        <w:t>Security Camera Placement</w:t>
      </w:r>
    </w:p>
    <w:p w14:paraId="14A74FF0" w14:textId="1AE85651" w:rsidR="00D62956" w:rsidRPr="00A65BD9" w:rsidRDefault="00C27945" w:rsidP="00AB4AE4">
      <w:pPr>
        <w:pStyle w:val="BodyText1"/>
        <w:shd w:val="clear" w:color="auto" w:fill="FFD966" w:themeFill="accent4" w:themeFillTint="99"/>
        <w:spacing w:before="0" w:after="0"/>
        <w:rPr>
          <w:rFonts w:cstheme="minorHAnsi"/>
        </w:rPr>
      </w:pPr>
      <w:r>
        <w:rPr>
          <w:rFonts w:cstheme="minorHAnsi"/>
        </w:rPr>
        <w:t xml:space="preserve">Paired </w:t>
      </w:r>
      <w:r w:rsidR="00D62956" w:rsidRPr="00A65BD9">
        <w:rPr>
          <w:rFonts w:cstheme="minorHAnsi"/>
        </w:rPr>
        <w:t>Programming</w:t>
      </w:r>
    </w:p>
    <w:p w14:paraId="7DDE6EFD" w14:textId="5C21555C" w:rsidR="00D62956" w:rsidRDefault="00D62956" w:rsidP="00CC4B2F">
      <w:pPr>
        <w:pStyle w:val="BodyText1"/>
      </w:pPr>
    </w:p>
    <w:p w14:paraId="05D49413" w14:textId="4B099DEA" w:rsidR="00B17669" w:rsidRPr="00B17669" w:rsidRDefault="00B17669" w:rsidP="00B17669">
      <w:pPr>
        <w:pStyle w:val="BodyText1"/>
        <w:spacing w:after="0"/>
        <w:rPr>
          <w:b/>
        </w:rPr>
      </w:pPr>
      <w:r>
        <w:rPr>
          <w:b/>
        </w:rPr>
        <w:t>Paired Partner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392085" w14:paraId="4C935EBE" w14:textId="77777777" w:rsidTr="00234E65">
        <w:tc>
          <w:tcPr>
            <w:tcW w:w="1980" w:type="dxa"/>
          </w:tcPr>
          <w:p w14:paraId="10B5E0C6" w14:textId="77777777" w:rsidR="00392085" w:rsidRPr="004C2192" w:rsidRDefault="00392085" w:rsidP="004C2192">
            <w:pPr>
              <w:pStyle w:val="BodyText1"/>
              <w:rPr>
                <w:rFonts w:asciiTheme="minorHAnsi" w:hAnsiTheme="minorHAnsi" w:cstheme="minorHAnsi"/>
              </w:rPr>
            </w:pPr>
            <w:r w:rsidRPr="004C2192">
              <w:rPr>
                <w:rFonts w:asciiTheme="minorHAnsi" w:hAnsiTheme="minorHAnsi" w:cstheme="minorHAnsi"/>
              </w:rPr>
              <w:t>Partner:</w:t>
            </w:r>
          </w:p>
        </w:tc>
        <w:tc>
          <w:tcPr>
            <w:tcW w:w="7370" w:type="dxa"/>
            <w:tcBorders>
              <w:bottom w:val="single" w:sz="4" w:space="0" w:color="auto"/>
            </w:tcBorders>
          </w:tcPr>
          <w:p w14:paraId="2C7CD8BC" w14:textId="77777777" w:rsidR="00392085" w:rsidRPr="004C2192" w:rsidRDefault="00392085" w:rsidP="004C2192">
            <w:pPr>
              <w:pStyle w:val="BodyText1"/>
              <w:rPr>
                <w:rFonts w:asciiTheme="minorHAnsi" w:hAnsiTheme="minorHAnsi" w:cstheme="minorHAnsi"/>
              </w:rPr>
            </w:pPr>
            <w:r w:rsidRPr="004C2192">
              <w:rPr>
                <w:rFonts w:asciiTheme="minorHAnsi" w:hAnsiTheme="minorHAnsi" w:cstheme="minorHAnsi"/>
              </w:rPr>
              <w:t>&lt;partner name&gt;, &lt;partner Purdue login&gt;</w:t>
            </w:r>
          </w:p>
        </w:tc>
      </w:tr>
    </w:tbl>
    <w:p w14:paraId="4906CBC0" w14:textId="77777777" w:rsidR="00392085" w:rsidRDefault="00392085" w:rsidP="00CC4B2F">
      <w:pPr>
        <w:pStyle w:val="BodyText1"/>
      </w:pPr>
    </w:p>
    <w:p w14:paraId="6F4D65DA" w14:textId="49CD7407" w:rsidR="00C47976" w:rsidRPr="00EC2FD3" w:rsidRDefault="00C47976" w:rsidP="00C47976">
      <w:pPr>
        <w:pStyle w:val="BodyText1"/>
        <w:rPr>
          <w:b/>
        </w:rPr>
      </w:pPr>
      <w:r w:rsidRPr="00EC2FD3">
        <w:rPr>
          <w:b/>
        </w:rPr>
        <w:t>Test Cases</w:t>
      </w:r>
    </w:p>
    <w:p w14:paraId="5FA1AAA9" w14:textId="77777777" w:rsidR="00392085" w:rsidRDefault="00392085" w:rsidP="00C47976">
      <w:pPr>
        <w:pStyle w:val="BodyText1"/>
      </w:pPr>
      <w:r>
        <w:t xml:space="preserve">Fill out the table with test case information. </w:t>
      </w:r>
    </w:p>
    <w:p w14:paraId="18AB5064" w14:textId="289E66F8" w:rsidR="00392085" w:rsidRDefault="00FD3B5D" w:rsidP="00392085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Test Case Description</w:t>
      </w:r>
      <w:r>
        <w:t xml:space="preserve"> is an English description </w:t>
      </w:r>
      <w:r w:rsidR="009520CF">
        <w:t>of the path being tested and the variable value(s) needed to be on that path</w:t>
      </w:r>
      <w:r>
        <w:t xml:space="preserve">. </w:t>
      </w:r>
    </w:p>
    <w:p w14:paraId="39C9A86E" w14:textId="77777777" w:rsidR="00392085" w:rsidRDefault="00FD3B5D" w:rsidP="00392085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Input Arguments</w:t>
      </w:r>
      <w:r>
        <w:t xml:space="preserve"> are numerical values. </w:t>
      </w:r>
    </w:p>
    <w:p w14:paraId="68178965" w14:textId="08613F5F" w:rsidR="00392085" w:rsidRDefault="00FD3B5D" w:rsidP="00392085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Flowchart Output</w:t>
      </w:r>
      <w:r>
        <w:t xml:space="preserve"> is an English description of the flowchart output; it </w:t>
      </w:r>
      <w:r w:rsidR="009520CF">
        <w:t>is</w:t>
      </w:r>
      <w:r>
        <w:t xml:space="preserve"> not code or </w:t>
      </w:r>
      <w:r w:rsidR="009520CF">
        <w:t>MATLAB generated results</w:t>
      </w:r>
      <w:r>
        <w:t xml:space="preserve">. </w:t>
      </w:r>
    </w:p>
    <w:p w14:paraId="07494DB7" w14:textId="39911359" w:rsidR="00C47976" w:rsidRDefault="00C47976" w:rsidP="00392085">
      <w:pPr>
        <w:pStyle w:val="BodyText1"/>
        <w:numPr>
          <w:ilvl w:val="0"/>
          <w:numId w:val="10"/>
        </w:numPr>
      </w:pPr>
      <w:r>
        <w:t>Add as many rows as necessary to test all possible flowchart paths.</w:t>
      </w:r>
    </w:p>
    <w:p w14:paraId="0DA01FB7" w14:textId="2F4D7355" w:rsidR="00DF0495" w:rsidRPr="00C277BC" w:rsidRDefault="00E77713" w:rsidP="00392085">
      <w:pPr>
        <w:pStyle w:val="BodyText1"/>
        <w:numPr>
          <w:ilvl w:val="0"/>
          <w:numId w:val="10"/>
        </w:numPr>
      </w:pPr>
      <w:r>
        <w:t xml:space="preserve">An example </w:t>
      </w:r>
      <w:r w:rsidR="00DF0495">
        <w:t>test case is included</w:t>
      </w:r>
      <w:r>
        <w:t>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C47976" w:rsidRPr="00AB4AE4" w14:paraId="47CB0524" w14:textId="77777777" w:rsidTr="00392085">
        <w:trPr>
          <w:trHeight w:val="728"/>
        </w:trPr>
        <w:tc>
          <w:tcPr>
            <w:tcW w:w="3120" w:type="dxa"/>
            <w:shd w:val="clear" w:color="auto" w:fill="D9D9D9" w:themeFill="background1" w:themeFillShade="D9"/>
            <w:vAlign w:val="center"/>
          </w:tcPr>
          <w:p w14:paraId="151AD7C1" w14:textId="77777777" w:rsidR="003447F9" w:rsidRPr="00AB4AE4" w:rsidRDefault="00C47976" w:rsidP="0039208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Cs w:val="20"/>
              </w:rPr>
            </w:pPr>
            <w:r w:rsidRPr="00AB4AE4">
              <w:rPr>
                <w:rFonts w:cstheme="minorHAnsi"/>
                <w:b/>
                <w:szCs w:val="20"/>
              </w:rPr>
              <w:t>Test Case Description</w:t>
            </w:r>
            <w:r w:rsidR="003447F9" w:rsidRPr="00AB4AE4">
              <w:rPr>
                <w:rFonts w:cstheme="minorHAnsi"/>
                <w:b/>
                <w:szCs w:val="20"/>
              </w:rPr>
              <w:t xml:space="preserve"> </w:t>
            </w:r>
          </w:p>
          <w:p w14:paraId="22372027" w14:textId="41D3D3C4" w:rsidR="00C47976" w:rsidRPr="00AB4AE4" w:rsidRDefault="003447F9" w:rsidP="0039208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Cs w:val="20"/>
              </w:rPr>
            </w:pPr>
            <w:r w:rsidRPr="00AB4AE4">
              <w:rPr>
                <w:rFonts w:cstheme="minorHAnsi"/>
                <w:b/>
                <w:szCs w:val="20"/>
              </w:rPr>
              <w:t>in English</w:t>
            </w:r>
          </w:p>
        </w:tc>
        <w:tc>
          <w:tcPr>
            <w:tcW w:w="3120" w:type="dxa"/>
            <w:shd w:val="clear" w:color="auto" w:fill="D9D9D9" w:themeFill="background1" w:themeFillShade="D9"/>
            <w:vAlign w:val="center"/>
          </w:tcPr>
          <w:p w14:paraId="341B30E3" w14:textId="77777777" w:rsidR="0045322E" w:rsidRDefault="009520CF" w:rsidP="0045322E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Cs w:val="20"/>
                <w:lang w:eastAsia="ko-KR"/>
              </w:rPr>
            </w:pPr>
            <w:r w:rsidRPr="00AB4AE4">
              <w:rPr>
                <w:rFonts w:cstheme="minorHAnsi"/>
                <w:b/>
                <w:szCs w:val="20"/>
                <w:lang w:eastAsia="ko-KR"/>
              </w:rPr>
              <w:t>Test Values</w:t>
            </w:r>
            <w:r w:rsidR="00C47976" w:rsidRPr="00AB4AE4">
              <w:rPr>
                <w:rFonts w:cstheme="minorHAnsi"/>
                <w:b/>
                <w:szCs w:val="20"/>
                <w:lang w:eastAsia="ko-KR"/>
              </w:rPr>
              <w:t xml:space="preserve"> </w:t>
            </w:r>
          </w:p>
          <w:p w14:paraId="37D93443" w14:textId="0C159C55" w:rsidR="00C47976" w:rsidRPr="00AB4AE4" w:rsidRDefault="00C47976" w:rsidP="0045322E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Cs w:val="20"/>
                <w:lang w:eastAsia="ko-KR"/>
              </w:rPr>
            </w:pPr>
            <w:r w:rsidRPr="00AB4AE4">
              <w:rPr>
                <w:rFonts w:cstheme="minorHAnsi"/>
                <w:szCs w:val="20"/>
                <w:lang w:eastAsia="ko-KR"/>
              </w:rPr>
              <w:t>(</w:t>
            </w:r>
            <w:r w:rsidR="0045322E">
              <w:rPr>
                <w:rFonts w:cstheme="minorHAnsi"/>
                <w:szCs w:val="20"/>
                <w:lang w:eastAsia="ko-KR"/>
              </w:rPr>
              <w:t>x (m), y (m))</w:t>
            </w:r>
          </w:p>
        </w:tc>
        <w:tc>
          <w:tcPr>
            <w:tcW w:w="3120" w:type="dxa"/>
            <w:shd w:val="clear" w:color="auto" w:fill="D9D9D9" w:themeFill="background1" w:themeFillShade="D9"/>
            <w:vAlign w:val="center"/>
          </w:tcPr>
          <w:p w14:paraId="574D33DA" w14:textId="30CAE776" w:rsidR="00C47976" w:rsidRPr="00AB4AE4" w:rsidRDefault="00C47976" w:rsidP="003447F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Cs w:val="20"/>
              </w:rPr>
            </w:pPr>
            <w:r w:rsidRPr="00AB4AE4">
              <w:rPr>
                <w:rFonts w:cstheme="minorHAnsi"/>
                <w:b/>
                <w:szCs w:val="20"/>
              </w:rPr>
              <w:t>Flowchart</w:t>
            </w:r>
            <w:r w:rsidR="003447F9" w:rsidRPr="00AB4AE4">
              <w:rPr>
                <w:rFonts w:cstheme="minorHAnsi"/>
                <w:b/>
                <w:szCs w:val="20"/>
              </w:rPr>
              <w:t xml:space="preserve"> </w:t>
            </w:r>
            <w:r w:rsidRPr="00AB4AE4">
              <w:rPr>
                <w:rFonts w:cstheme="minorHAnsi"/>
                <w:b/>
                <w:szCs w:val="20"/>
              </w:rPr>
              <w:t>Output</w:t>
            </w:r>
            <w:r w:rsidR="003447F9" w:rsidRPr="00AB4AE4">
              <w:rPr>
                <w:rFonts w:cstheme="minorHAnsi"/>
                <w:b/>
                <w:szCs w:val="20"/>
              </w:rPr>
              <w:t xml:space="preserve"> </w:t>
            </w:r>
          </w:p>
        </w:tc>
      </w:tr>
      <w:tr w:rsidR="00DF0495" w:rsidRPr="00AB4AE4" w14:paraId="59A676EA" w14:textId="77777777" w:rsidTr="00C47976">
        <w:trPr>
          <w:trHeight w:val="533"/>
        </w:trPr>
        <w:tc>
          <w:tcPr>
            <w:tcW w:w="3120" w:type="dxa"/>
            <w:vAlign w:val="center"/>
          </w:tcPr>
          <w:p w14:paraId="7077C582" w14:textId="7FFF4024" w:rsidR="009B5CB8" w:rsidRPr="0045322E" w:rsidRDefault="009B5CB8" w:rsidP="00DF04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  <w:lang w:eastAsia="ko-KR"/>
              </w:rPr>
            </w:pPr>
            <w:r w:rsidRPr="0045322E">
              <w:rPr>
                <w:rFonts w:cstheme="minorHAnsi"/>
                <w:szCs w:val="20"/>
                <w:lang w:eastAsia="ko-KR"/>
              </w:rPr>
              <w:t xml:space="preserve">Test the coordinates for inside the lobby by using an x-coordinate </w:t>
            </w:r>
          </w:p>
          <w:p w14:paraId="7E4C94B8" w14:textId="31405A80" w:rsidR="009B5CB8" w:rsidRPr="0045322E" w:rsidRDefault="009B5CB8" w:rsidP="00DF04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FF0000"/>
                <w:szCs w:val="20"/>
                <w:lang w:eastAsia="ko-KR"/>
              </w:rPr>
            </w:pPr>
            <w:r w:rsidRPr="0045322E">
              <w:rPr>
                <w:rFonts w:cstheme="minorHAnsi"/>
                <w:color w:val="FF0000"/>
                <w:szCs w:val="20"/>
                <w:lang w:eastAsia="ko-KR"/>
              </w:rPr>
              <w:t>-1 &lt; x &lt; 11</w:t>
            </w:r>
          </w:p>
          <w:p w14:paraId="0CDCB46C" w14:textId="72D92B1A" w:rsidR="0045322E" w:rsidRPr="0045322E" w:rsidRDefault="0045322E" w:rsidP="00DF04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  <w:lang w:eastAsia="ko-KR"/>
              </w:rPr>
            </w:pPr>
            <w:r w:rsidRPr="0045322E">
              <w:rPr>
                <w:rFonts w:cstheme="minorHAnsi"/>
                <w:szCs w:val="20"/>
                <w:lang w:eastAsia="ko-KR"/>
              </w:rPr>
              <w:t xml:space="preserve">and a y-coordinate </w:t>
            </w:r>
          </w:p>
          <w:p w14:paraId="529112D7" w14:textId="4D3ADA20" w:rsidR="00DF0495" w:rsidRPr="0045322E" w:rsidRDefault="0045322E" w:rsidP="00DF04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  <w:lang w:eastAsia="ko-KR"/>
              </w:rPr>
            </w:pPr>
            <w:r w:rsidRPr="0045322E">
              <w:rPr>
                <w:rFonts w:cstheme="minorHAnsi"/>
                <w:color w:val="FF0000"/>
                <w:szCs w:val="20"/>
                <w:lang w:eastAsia="ko-KR"/>
              </w:rPr>
              <w:t>17 &lt; y &lt; 23</w:t>
            </w:r>
          </w:p>
        </w:tc>
        <w:tc>
          <w:tcPr>
            <w:tcW w:w="3120" w:type="dxa"/>
            <w:vAlign w:val="center"/>
          </w:tcPr>
          <w:p w14:paraId="75317F8A" w14:textId="401C17B6" w:rsidR="00DF0495" w:rsidRPr="0045322E" w:rsidRDefault="0045322E" w:rsidP="00DF04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  <w:lang w:eastAsia="ko-KR"/>
              </w:rPr>
            </w:pPr>
            <w:r w:rsidRPr="0045322E">
              <w:rPr>
                <w:rFonts w:cstheme="minorHAnsi"/>
                <w:szCs w:val="20"/>
                <w:lang w:eastAsia="ko-KR"/>
              </w:rPr>
              <w:t>x = 5</w:t>
            </w:r>
          </w:p>
          <w:p w14:paraId="6AC35B18" w14:textId="0E80A04B" w:rsidR="0045322E" w:rsidRPr="0045322E" w:rsidRDefault="0045322E" w:rsidP="00DF04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  <w:lang w:eastAsia="ko-KR"/>
              </w:rPr>
            </w:pPr>
            <w:r w:rsidRPr="0045322E">
              <w:rPr>
                <w:rFonts w:cstheme="minorHAnsi"/>
                <w:szCs w:val="20"/>
                <w:lang w:eastAsia="ko-KR"/>
              </w:rPr>
              <w:t>y = 20</w:t>
            </w:r>
          </w:p>
        </w:tc>
        <w:tc>
          <w:tcPr>
            <w:tcW w:w="3120" w:type="dxa"/>
            <w:vAlign w:val="center"/>
          </w:tcPr>
          <w:p w14:paraId="638AA9F1" w14:textId="11D292B3" w:rsidR="00DF0495" w:rsidRPr="0045322E" w:rsidRDefault="0045322E" w:rsidP="00DF0495">
            <w:pPr>
              <w:pStyle w:val="Header"/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45322E">
              <w:rPr>
                <w:rFonts w:cstheme="minorHAnsi"/>
                <w:szCs w:val="20"/>
              </w:rPr>
              <w:t>Camera location: lobby</w:t>
            </w:r>
          </w:p>
        </w:tc>
      </w:tr>
      <w:tr w:rsidR="00473A2E" w:rsidRPr="00AB4AE4" w14:paraId="2BCAD0C8" w14:textId="77777777" w:rsidTr="00473A2E">
        <w:trPr>
          <w:trHeight w:val="533"/>
        </w:trPr>
        <w:tc>
          <w:tcPr>
            <w:tcW w:w="3120" w:type="dxa"/>
            <w:vAlign w:val="center"/>
          </w:tcPr>
          <w:p w14:paraId="04EB2F48" w14:textId="133CDC4B" w:rsidR="00473A2E" w:rsidRPr="00AB4AE4" w:rsidRDefault="00473A2E" w:rsidP="00473A2E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  <w:lang w:eastAsia="ko-KR"/>
              </w:rPr>
            </w:pPr>
          </w:p>
        </w:tc>
        <w:tc>
          <w:tcPr>
            <w:tcW w:w="3120" w:type="dxa"/>
            <w:vAlign w:val="center"/>
          </w:tcPr>
          <w:p w14:paraId="4D81A097" w14:textId="719F9C52" w:rsidR="00473A2E" w:rsidRPr="00AB4AE4" w:rsidRDefault="00473A2E" w:rsidP="00473A2E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</w:p>
        </w:tc>
        <w:tc>
          <w:tcPr>
            <w:tcW w:w="3120" w:type="dxa"/>
            <w:vAlign w:val="center"/>
          </w:tcPr>
          <w:p w14:paraId="00FAACFB" w14:textId="0AFEF23C" w:rsidR="00473A2E" w:rsidRPr="00AB4AE4" w:rsidRDefault="00473A2E" w:rsidP="00473A2E">
            <w:pPr>
              <w:pStyle w:val="Header"/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</w:p>
        </w:tc>
      </w:tr>
    </w:tbl>
    <w:p w14:paraId="5B24F090" w14:textId="77777777" w:rsidR="00C47976" w:rsidRDefault="00C47976" w:rsidP="00CC4B2F">
      <w:pPr>
        <w:pStyle w:val="BodyText1"/>
      </w:pPr>
    </w:p>
    <w:p w14:paraId="3714711D" w14:textId="790546FD" w:rsidR="003F0674" w:rsidRDefault="003F0674" w:rsidP="00D21E5E">
      <w:pPr>
        <w:pStyle w:val="BodyText1"/>
      </w:pPr>
    </w:p>
    <w:p w14:paraId="5FCB93B5" w14:textId="77777777" w:rsidR="00E567FD" w:rsidRDefault="00E567FD">
      <w:pPr>
        <w:spacing w:after="160" w:line="259" w:lineRule="auto"/>
        <w:rPr>
          <w:rFonts w:cstheme="minorHAnsi"/>
          <w:color w:val="FFFFFF" w:themeColor="background1"/>
          <w:sz w:val="28"/>
          <w:szCs w:val="22"/>
        </w:rPr>
      </w:pPr>
      <w:r>
        <w:rPr>
          <w:rFonts w:cstheme="minorHAnsi"/>
        </w:rPr>
        <w:br w:type="page"/>
      </w:r>
    </w:p>
    <w:p w14:paraId="7DEBD7A4" w14:textId="7F2594D4" w:rsidR="006A53AE" w:rsidRPr="00957AB3" w:rsidRDefault="00FA1EEA" w:rsidP="006A53AE">
      <w:pPr>
        <w:pStyle w:val="Heading1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cstheme="minorHAnsi"/>
        </w:rPr>
      </w:pPr>
      <w:r>
        <w:rPr>
          <w:rFonts w:cstheme="minorHAnsi"/>
        </w:rPr>
        <w:lastRenderedPageBreak/>
        <w:t>Fractional Distillation</w:t>
      </w:r>
    </w:p>
    <w:p w14:paraId="5BBCB8AB" w14:textId="77777777" w:rsidR="006A53AE" w:rsidRDefault="006A53AE" w:rsidP="00AB4AE4">
      <w:pPr>
        <w:pStyle w:val="BodyText1"/>
        <w:shd w:val="clear" w:color="auto" w:fill="FFD966" w:themeFill="accent4" w:themeFillTint="99"/>
        <w:spacing w:before="0" w:after="0"/>
        <w:rPr>
          <w:rFonts w:cstheme="minorHAnsi"/>
        </w:rPr>
      </w:pPr>
      <w:r>
        <w:rPr>
          <w:rFonts w:cstheme="minorHAnsi"/>
        </w:rPr>
        <w:t>Paired Flowchart Creation</w:t>
      </w:r>
    </w:p>
    <w:p w14:paraId="4623DE00" w14:textId="77777777" w:rsidR="006A53AE" w:rsidRPr="00A65BD9" w:rsidRDefault="006A53AE" w:rsidP="00AB4AE4">
      <w:pPr>
        <w:pStyle w:val="BodyText1"/>
        <w:shd w:val="clear" w:color="auto" w:fill="9CC2E5" w:themeFill="accent1" w:themeFillTint="99"/>
        <w:spacing w:before="0" w:after="0"/>
        <w:rPr>
          <w:rFonts w:cstheme="minorHAnsi"/>
        </w:rPr>
      </w:pPr>
      <w:r>
        <w:rPr>
          <w:rFonts w:cstheme="minorHAnsi"/>
        </w:rPr>
        <w:t>Individual</w:t>
      </w:r>
      <w:r w:rsidRPr="00A65BD9">
        <w:rPr>
          <w:rFonts w:cstheme="minorHAnsi"/>
        </w:rPr>
        <w:t xml:space="preserve"> Programming</w:t>
      </w:r>
    </w:p>
    <w:p w14:paraId="574CC392" w14:textId="77777777" w:rsidR="006A53AE" w:rsidRDefault="006A53AE" w:rsidP="006A53AE">
      <w:pPr>
        <w:pStyle w:val="BodyText1"/>
        <w:spacing w:after="0"/>
        <w:rPr>
          <w:b/>
        </w:rPr>
      </w:pPr>
    </w:p>
    <w:p w14:paraId="6E46DAE4" w14:textId="0166941D" w:rsidR="006A53AE" w:rsidRDefault="006A53AE" w:rsidP="006A53AE">
      <w:pPr>
        <w:pStyle w:val="BodyText1"/>
        <w:spacing w:after="0"/>
        <w:rPr>
          <w:b/>
        </w:rPr>
      </w:pPr>
      <w:r>
        <w:rPr>
          <w:b/>
        </w:rPr>
        <w:t>Paired Partner (Flowchart Only)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6A53AE" w14:paraId="4A87BECE" w14:textId="77777777" w:rsidTr="008D71A0">
        <w:tc>
          <w:tcPr>
            <w:tcW w:w="1980" w:type="dxa"/>
          </w:tcPr>
          <w:p w14:paraId="2F48467A" w14:textId="4BC26B38" w:rsidR="006A53AE" w:rsidRPr="004C2192" w:rsidRDefault="008D71A0" w:rsidP="005236B2">
            <w:pPr>
              <w:pStyle w:val="BodyText1"/>
              <w:spacing w:after="0"/>
              <w:rPr>
                <w:rFonts w:asciiTheme="minorHAnsi" w:hAnsiTheme="minorHAnsi" w:cstheme="minorHAnsi"/>
              </w:rPr>
            </w:pPr>
            <w:r w:rsidRPr="004C2192">
              <w:rPr>
                <w:rFonts w:asciiTheme="minorHAnsi" w:hAnsiTheme="minorHAnsi" w:cstheme="minorHAnsi"/>
              </w:rPr>
              <w:t>Partner:</w:t>
            </w:r>
          </w:p>
        </w:tc>
        <w:tc>
          <w:tcPr>
            <w:tcW w:w="7370" w:type="dxa"/>
            <w:tcBorders>
              <w:bottom w:val="single" w:sz="4" w:space="0" w:color="auto"/>
            </w:tcBorders>
          </w:tcPr>
          <w:p w14:paraId="02C494A9" w14:textId="260850D8" w:rsidR="006A53AE" w:rsidRPr="004C2192" w:rsidRDefault="008D71A0" w:rsidP="005236B2">
            <w:pPr>
              <w:pStyle w:val="BodyText1"/>
              <w:spacing w:after="0"/>
              <w:rPr>
                <w:rFonts w:asciiTheme="minorHAnsi" w:hAnsiTheme="minorHAnsi" w:cstheme="minorHAnsi"/>
              </w:rPr>
            </w:pPr>
            <w:r w:rsidRPr="004C2192">
              <w:rPr>
                <w:rFonts w:asciiTheme="minorHAnsi" w:hAnsiTheme="minorHAnsi" w:cstheme="minorHAnsi"/>
              </w:rPr>
              <w:t>&lt;partner name&gt;, &lt;partner Purdue login&gt;</w:t>
            </w:r>
          </w:p>
        </w:tc>
      </w:tr>
    </w:tbl>
    <w:p w14:paraId="627A31EE" w14:textId="6B4B2A4B" w:rsidR="006A53AE" w:rsidRDefault="006A53AE" w:rsidP="006A53AE">
      <w:pPr>
        <w:pStyle w:val="BodyText1"/>
      </w:pPr>
    </w:p>
    <w:p w14:paraId="3DA26F0A" w14:textId="08C1C167" w:rsidR="006A53AE" w:rsidRPr="005236B2" w:rsidRDefault="00C92EFB" w:rsidP="00C92EFB">
      <w:pPr>
        <w:pStyle w:val="BodyText1"/>
        <w:keepNext/>
        <w:keepLines/>
        <w:rPr>
          <w:b/>
        </w:rPr>
      </w:pPr>
      <w:r>
        <w:rPr>
          <w:b/>
        </w:rPr>
        <w:t>PS0</w:t>
      </w:r>
      <w:r w:rsidR="005F7379">
        <w:rPr>
          <w:b/>
        </w:rPr>
        <w:t>7_distillation</w:t>
      </w:r>
      <w:r>
        <w:rPr>
          <w:b/>
        </w:rPr>
        <w:t xml:space="preserve">_login.m </w:t>
      </w:r>
      <w:r w:rsidR="005236B2" w:rsidRPr="005236B2">
        <w:rPr>
          <w:b/>
        </w:rPr>
        <w:t>Flowchart</w:t>
      </w:r>
    </w:p>
    <w:p w14:paraId="2623C889" w14:textId="212176AF" w:rsidR="004A67FF" w:rsidRPr="00B969A8" w:rsidRDefault="00B969A8" w:rsidP="00727C19">
      <w:pPr>
        <w:pStyle w:val="BodyText1"/>
        <w:rPr>
          <w:i/>
          <w:color w:val="0070C0"/>
        </w:rPr>
      </w:pPr>
      <w:r w:rsidRPr="00B969A8">
        <w:rPr>
          <w:i/>
          <w:color w:val="0070C0"/>
        </w:rPr>
        <w:t>&lt;insert flowchart here&gt;</w:t>
      </w:r>
    </w:p>
    <w:p w14:paraId="2828742F" w14:textId="7370B440" w:rsidR="005236B2" w:rsidRDefault="005236B2" w:rsidP="00727C19">
      <w:pPr>
        <w:pStyle w:val="BodyText1"/>
        <w:rPr>
          <w:b/>
        </w:rPr>
      </w:pPr>
      <w:r w:rsidRPr="002E3148">
        <w:rPr>
          <w:b/>
        </w:rPr>
        <w:t>Test Cases</w:t>
      </w:r>
    </w:p>
    <w:p w14:paraId="38A31160" w14:textId="77777777" w:rsidR="00583530" w:rsidRDefault="00583530" w:rsidP="00583530">
      <w:pPr>
        <w:pStyle w:val="BodyText1"/>
      </w:pPr>
      <w:r>
        <w:t xml:space="preserve">Fill out the table with test case information. </w:t>
      </w:r>
    </w:p>
    <w:p w14:paraId="62DE61C5" w14:textId="77777777" w:rsidR="00583530" w:rsidRDefault="00583530" w:rsidP="00583530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Test Case Description</w:t>
      </w:r>
      <w:r>
        <w:t xml:space="preserve"> is an English description what is being tested. </w:t>
      </w:r>
    </w:p>
    <w:p w14:paraId="0859B0DD" w14:textId="728201A8" w:rsidR="00583530" w:rsidRDefault="00583530" w:rsidP="00583530">
      <w:pPr>
        <w:pStyle w:val="BodyText1"/>
        <w:numPr>
          <w:ilvl w:val="0"/>
          <w:numId w:val="10"/>
        </w:numPr>
      </w:pPr>
      <w:r>
        <w:t xml:space="preserve">The </w:t>
      </w:r>
      <w:r>
        <w:rPr>
          <w:i/>
        </w:rPr>
        <w:t>Input Argument</w:t>
      </w:r>
      <w:r>
        <w:t xml:space="preserve"> is a numerical value. </w:t>
      </w:r>
      <w:bookmarkStart w:id="0" w:name="_GoBack"/>
      <w:bookmarkEnd w:id="0"/>
    </w:p>
    <w:p w14:paraId="73E2D025" w14:textId="3B2AD5EC" w:rsidR="00583530" w:rsidRDefault="00583530" w:rsidP="00583530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Flowchart Output</w:t>
      </w:r>
      <w:r>
        <w:t xml:space="preserve"> is an English description of the flowchart</w:t>
      </w:r>
      <w:r w:rsidR="00B969A8">
        <w:t>; i</w:t>
      </w:r>
      <w:r>
        <w:t>t should not be code</w:t>
      </w:r>
      <w:r w:rsidR="00B969A8">
        <w:t xml:space="preserve"> or MATLAB generated results</w:t>
      </w:r>
      <w:r>
        <w:t xml:space="preserve">. </w:t>
      </w:r>
    </w:p>
    <w:p w14:paraId="5F580EAE" w14:textId="56276388" w:rsidR="00583530" w:rsidRDefault="00583530" w:rsidP="00583530">
      <w:pPr>
        <w:pStyle w:val="BodyText1"/>
        <w:numPr>
          <w:ilvl w:val="0"/>
          <w:numId w:val="10"/>
        </w:numPr>
      </w:pPr>
      <w:r>
        <w:t>Add as many rows as necessary to test all possible flowchart paths.</w:t>
      </w:r>
    </w:p>
    <w:p w14:paraId="40222B94" w14:textId="44974241" w:rsidR="00E77713" w:rsidRPr="00C277BC" w:rsidRDefault="00E77713" w:rsidP="00583530">
      <w:pPr>
        <w:pStyle w:val="BodyText1"/>
        <w:numPr>
          <w:ilvl w:val="0"/>
          <w:numId w:val="10"/>
        </w:numPr>
      </w:pPr>
      <w:r>
        <w:t xml:space="preserve">An example test case is included.  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145"/>
        <w:gridCol w:w="3060"/>
        <w:gridCol w:w="3150"/>
      </w:tblGrid>
      <w:tr w:rsidR="00E567FD" w:rsidRPr="002E3148" w14:paraId="39858AC4" w14:textId="77777777" w:rsidTr="00E567FD">
        <w:tc>
          <w:tcPr>
            <w:tcW w:w="3145" w:type="dxa"/>
            <w:shd w:val="clear" w:color="auto" w:fill="D9D9D9" w:themeFill="background1" w:themeFillShade="D9"/>
          </w:tcPr>
          <w:p w14:paraId="73914F73" w14:textId="77777777" w:rsidR="00E567FD" w:rsidRPr="004C2192" w:rsidRDefault="00E567FD" w:rsidP="00E567FD">
            <w:pPr>
              <w:pStyle w:val="BodyText1"/>
              <w:spacing w:before="0" w:after="0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Test Case Description</w:t>
            </w:r>
          </w:p>
          <w:p w14:paraId="28A1E072" w14:textId="77777777" w:rsidR="00E567FD" w:rsidRPr="004C2192" w:rsidRDefault="00E567FD" w:rsidP="00E567FD">
            <w:pPr>
              <w:pStyle w:val="BodyText1"/>
              <w:spacing w:before="0" w:after="0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in English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652C3E05" w14:textId="77777777" w:rsidR="00E567FD" w:rsidRPr="004C2192" w:rsidRDefault="00E567FD" w:rsidP="00E567FD">
            <w:pPr>
              <w:pStyle w:val="BodyText1"/>
              <w:spacing w:before="0" w:after="0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Input Argument</w:t>
            </w:r>
          </w:p>
          <w:p w14:paraId="6D542007" w14:textId="77777777" w:rsidR="00E567FD" w:rsidRPr="004C2192" w:rsidRDefault="00E567FD" w:rsidP="00E567FD">
            <w:pPr>
              <w:pStyle w:val="BodyText1"/>
              <w:spacing w:before="0"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(TBP</w:t>
            </w:r>
            <w:r w:rsidRPr="004C2192">
              <w:rPr>
                <w:rFonts w:asciiTheme="minorHAnsi" w:hAnsiTheme="minorHAnsi" w:cstheme="minorHAnsi"/>
                <w:b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deg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C</w:t>
            </w:r>
            <w:r w:rsidRPr="004C2192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4F5DA10E" w14:textId="77777777" w:rsidR="00E567FD" w:rsidRPr="004C2192" w:rsidRDefault="00E567FD" w:rsidP="00E567FD">
            <w:pPr>
              <w:pStyle w:val="BodyText1"/>
              <w:spacing w:before="0" w:after="0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Flowchart Output</w:t>
            </w:r>
          </w:p>
          <w:p w14:paraId="55F8814F" w14:textId="77777777" w:rsidR="00E567FD" w:rsidRPr="004C2192" w:rsidRDefault="00E567FD" w:rsidP="00E567FD">
            <w:pPr>
              <w:pStyle w:val="BodyText1"/>
              <w:spacing w:before="0" w:after="0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in English</w:t>
            </w:r>
          </w:p>
        </w:tc>
      </w:tr>
      <w:tr w:rsidR="007D5AC1" w:rsidRPr="004C2192" w14:paraId="41B2E92D" w14:textId="77777777" w:rsidTr="0063666A">
        <w:tc>
          <w:tcPr>
            <w:tcW w:w="3145" w:type="dxa"/>
          </w:tcPr>
          <w:p w14:paraId="12E71DF9" w14:textId="77777777" w:rsidR="007D5AC1" w:rsidRPr="007F6921" w:rsidRDefault="007D5AC1" w:rsidP="0063666A">
            <w:pPr>
              <w:pStyle w:val="BodyText1"/>
              <w:rPr>
                <w:rFonts w:asciiTheme="minorHAnsi" w:hAnsiTheme="minorHAnsi" w:cstheme="minorHAnsi"/>
              </w:rPr>
            </w:pPr>
            <w:r w:rsidRPr="007F6921">
              <w:rPr>
                <w:rFonts w:asciiTheme="minorHAnsi" w:hAnsiTheme="minorHAnsi" w:cstheme="minorHAnsi"/>
              </w:rPr>
              <w:t>Test when temperature is valid and is distilling kerosene</w:t>
            </w:r>
          </w:p>
          <w:p w14:paraId="477599F8" w14:textId="77777777" w:rsidR="007D5AC1" w:rsidRPr="004C2192" w:rsidRDefault="007D5AC1" w:rsidP="0063666A">
            <w:pPr>
              <w:pStyle w:val="BodyText1"/>
              <w:rPr>
                <w:rFonts w:asciiTheme="minorHAnsi" w:hAnsiTheme="minorHAnsi" w:cstheme="minorHAnsi"/>
                <w:color w:val="00B050"/>
              </w:rPr>
            </w:pPr>
            <w:r w:rsidRPr="007F6921">
              <w:rPr>
                <w:rFonts w:asciiTheme="minorHAnsi" w:hAnsiTheme="minorHAnsi" w:cstheme="minorHAnsi"/>
                <w:color w:val="FF0000"/>
              </w:rPr>
              <w:t>200 ≤ TBP &lt; 300</w:t>
            </w:r>
          </w:p>
        </w:tc>
        <w:tc>
          <w:tcPr>
            <w:tcW w:w="3060" w:type="dxa"/>
          </w:tcPr>
          <w:p w14:paraId="05A0A7FF" w14:textId="77777777" w:rsidR="007D5AC1" w:rsidRPr="004C2192" w:rsidRDefault="007D5AC1" w:rsidP="0063666A">
            <w:pPr>
              <w:pStyle w:val="BodyText1"/>
              <w:rPr>
                <w:rFonts w:asciiTheme="minorHAnsi" w:hAnsiTheme="minorHAnsi" w:cstheme="minorHAnsi"/>
                <w:color w:val="00B050"/>
              </w:rPr>
            </w:pPr>
            <w:r w:rsidRPr="007F6921">
              <w:rPr>
                <w:rFonts w:asciiTheme="minorHAnsi" w:hAnsiTheme="minorHAnsi" w:cstheme="minorHAnsi"/>
              </w:rPr>
              <w:t>TBP = 200</w:t>
            </w:r>
          </w:p>
        </w:tc>
        <w:tc>
          <w:tcPr>
            <w:tcW w:w="3150" w:type="dxa"/>
          </w:tcPr>
          <w:p w14:paraId="7F59A07F" w14:textId="77777777" w:rsidR="007D5AC1" w:rsidRPr="007F6921" w:rsidRDefault="007D5AC1" w:rsidP="0063666A">
            <w:pPr>
              <w:pStyle w:val="BodyText1"/>
              <w:rPr>
                <w:rFonts w:asciiTheme="minorHAnsi" w:hAnsiTheme="minorHAnsi" w:cstheme="minorHAnsi"/>
              </w:rPr>
            </w:pPr>
            <w:r w:rsidRPr="007F6921">
              <w:rPr>
                <w:rFonts w:asciiTheme="minorHAnsi" w:hAnsiTheme="minorHAnsi" w:cstheme="minorHAnsi"/>
              </w:rPr>
              <w:t>Distillate: kerosene</w:t>
            </w:r>
          </w:p>
          <w:p w14:paraId="2C6F378D" w14:textId="531927A2" w:rsidR="007D5AC1" w:rsidRPr="004C2192" w:rsidRDefault="00366A24" w:rsidP="0063666A">
            <w:pPr>
              <w:pStyle w:val="BodyText1"/>
              <w:rPr>
                <w:rFonts w:asciiTheme="minorHAnsi" w:hAnsiTheme="minorHAnsi" w:cstheme="minorHAnsi"/>
                <w:color w:val="00B050"/>
              </w:rPr>
            </w:pPr>
            <w:r>
              <w:rPr>
                <w:rFonts w:asciiTheme="minorHAnsi" w:hAnsiTheme="minorHAnsi" w:cstheme="minorHAnsi"/>
              </w:rPr>
              <w:t>PDV</w:t>
            </w:r>
            <w:r w:rsidR="007D5AC1" w:rsidRPr="007F6921">
              <w:rPr>
                <w:rFonts w:asciiTheme="minorHAnsi" w:hAnsiTheme="minorHAnsi" w:cstheme="minorHAnsi"/>
              </w:rPr>
              <w:t>: 27.59</w:t>
            </w:r>
          </w:p>
        </w:tc>
      </w:tr>
      <w:tr w:rsidR="00E567FD" w14:paraId="71D97EC4" w14:textId="77777777" w:rsidTr="00E567FD">
        <w:tc>
          <w:tcPr>
            <w:tcW w:w="3145" w:type="dxa"/>
          </w:tcPr>
          <w:p w14:paraId="74F84245" w14:textId="1DBE951F" w:rsidR="00E567FD" w:rsidRPr="007F6921" w:rsidRDefault="00E567FD" w:rsidP="00E567FD">
            <w:pPr>
              <w:pStyle w:val="BodyText1"/>
              <w:rPr>
                <w:rFonts w:asciiTheme="minorHAnsi" w:hAnsiTheme="minorHAnsi" w:cstheme="minorHAnsi"/>
              </w:rPr>
            </w:pPr>
          </w:p>
        </w:tc>
        <w:tc>
          <w:tcPr>
            <w:tcW w:w="3060" w:type="dxa"/>
          </w:tcPr>
          <w:p w14:paraId="731337CA" w14:textId="27BDF027" w:rsidR="00E567FD" w:rsidRPr="007F6921" w:rsidRDefault="00E567FD" w:rsidP="00E567FD">
            <w:pPr>
              <w:pStyle w:val="BodyText1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</w:tcPr>
          <w:p w14:paraId="78F88A2B" w14:textId="0B5DC792" w:rsidR="00E567FD" w:rsidRPr="007F6921" w:rsidRDefault="00E567FD" w:rsidP="00E567FD">
            <w:pPr>
              <w:pStyle w:val="BodyText1"/>
              <w:rPr>
                <w:rFonts w:asciiTheme="minorHAnsi" w:hAnsiTheme="minorHAnsi" w:cstheme="minorHAnsi"/>
              </w:rPr>
            </w:pPr>
          </w:p>
        </w:tc>
      </w:tr>
    </w:tbl>
    <w:p w14:paraId="0544DA4D" w14:textId="77777777" w:rsidR="005236B2" w:rsidRDefault="005236B2" w:rsidP="00727C19">
      <w:pPr>
        <w:pStyle w:val="BodyText1"/>
      </w:pPr>
    </w:p>
    <w:p w14:paraId="6EF82573" w14:textId="0B215977" w:rsidR="0063666A" w:rsidRDefault="0063666A">
      <w:pPr>
        <w:spacing w:after="160" w:line="259" w:lineRule="auto"/>
        <w:rPr>
          <w:rFonts w:cs="Arial"/>
          <w:i/>
          <w:color w:val="0070C0"/>
          <w:szCs w:val="22"/>
        </w:rPr>
      </w:pPr>
    </w:p>
    <w:sectPr w:rsidR="006366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7A547" w14:textId="77777777" w:rsidR="007D7BD3" w:rsidRDefault="007D7BD3" w:rsidP="005F7644">
      <w:r>
        <w:separator/>
      </w:r>
    </w:p>
  </w:endnote>
  <w:endnote w:type="continuationSeparator" w:id="0">
    <w:p w14:paraId="1BDFCF31" w14:textId="77777777" w:rsidR="007D7BD3" w:rsidRDefault="007D7BD3" w:rsidP="005F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0"/>
      </w:rPr>
      <w:id w:val="1631514527"/>
      <w:docPartObj>
        <w:docPartGallery w:val="Page Numbers (Bottom of Page)"/>
        <w:docPartUnique/>
      </w:docPartObj>
    </w:sdtPr>
    <w:sdtEndPr/>
    <w:sdtContent>
      <w:sdt>
        <w:sdtPr>
          <w:rPr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CA5D24" w14:textId="78BF5B2C" w:rsidR="007D7BD3" w:rsidRPr="009A6FC6" w:rsidRDefault="007D7BD3">
            <w:pPr>
              <w:pStyle w:val="Footer"/>
              <w:jc w:val="right"/>
              <w:rPr>
                <w:szCs w:val="20"/>
              </w:rPr>
            </w:pPr>
            <w:r w:rsidRPr="009A6FC6">
              <w:rPr>
                <w:szCs w:val="20"/>
              </w:rPr>
              <w:t xml:space="preserve">Page </w:t>
            </w:r>
            <w:r w:rsidRPr="009A6FC6">
              <w:rPr>
                <w:b/>
                <w:bCs/>
                <w:szCs w:val="20"/>
              </w:rPr>
              <w:fldChar w:fldCharType="begin"/>
            </w:r>
            <w:r w:rsidRPr="009A6FC6">
              <w:rPr>
                <w:b/>
                <w:bCs/>
                <w:szCs w:val="20"/>
              </w:rPr>
              <w:instrText xml:space="preserve"> PAGE </w:instrText>
            </w:r>
            <w:r w:rsidRPr="009A6FC6">
              <w:rPr>
                <w:b/>
                <w:bCs/>
                <w:szCs w:val="20"/>
              </w:rPr>
              <w:fldChar w:fldCharType="separate"/>
            </w:r>
            <w:r w:rsidR="00B969A8">
              <w:rPr>
                <w:b/>
                <w:bCs/>
                <w:noProof/>
                <w:szCs w:val="20"/>
              </w:rPr>
              <w:t>1</w:t>
            </w:r>
            <w:r w:rsidRPr="009A6FC6">
              <w:rPr>
                <w:b/>
                <w:bCs/>
                <w:szCs w:val="20"/>
              </w:rPr>
              <w:fldChar w:fldCharType="end"/>
            </w:r>
            <w:r w:rsidRPr="009A6FC6">
              <w:rPr>
                <w:szCs w:val="20"/>
              </w:rPr>
              <w:t xml:space="preserve"> of </w:t>
            </w:r>
            <w:r w:rsidRPr="009A6FC6">
              <w:rPr>
                <w:b/>
                <w:bCs/>
                <w:szCs w:val="20"/>
              </w:rPr>
              <w:fldChar w:fldCharType="begin"/>
            </w:r>
            <w:r w:rsidRPr="009A6FC6">
              <w:rPr>
                <w:b/>
                <w:bCs/>
                <w:szCs w:val="20"/>
              </w:rPr>
              <w:instrText xml:space="preserve"> NUMPAGES  </w:instrText>
            </w:r>
            <w:r w:rsidRPr="009A6FC6">
              <w:rPr>
                <w:b/>
                <w:bCs/>
                <w:szCs w:val="20"/>
              </w:rPr>
              <w:fldChar w:fldCharType="separate"/>
            </w:r>
            <w:r w:rsidR="00B969A8">
              <w:rPr>
                <w:b/>
                <w:bCs/>
                <w:noProof/>
                <w:szCs w:val="20"/>
              </w:rPr>
              <w:t>2</w:t>
            </w:r>
            <w:r w:rsidRPr="009A6FC6">
              <w:rPr>
                <w:b/>
                <w:bCs/>
                <w:szCs w:val="20"/>
              </w:rPr>
              <w:fldChar w:fldCharType="end"/>
            </w:r>
          </w:p>
        </w:sdtContent>
      </w:sdt>
    </w:sdtContent>
  </w:sdt>
  <w:p w14:paraId="44613E75" w14:textId="77777777" w:rsidR="007D7BD3" w:rsidRPr="009A6FC6" w:rsidRDefault="007D7BD3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2C6FF" w14:textId="77777777" w:rsidR="007D7BD3" w:rsidRDefault="007D7BD3" w:rsidP="005F7644">
      <w:r>
        <w:separator/>
      </w:r>
    </w:p>
  </w:footnote>
  <w:footnote w:type="continuationSeparator" w:id="0">
    <w:p w14:paraId="06CC8427" w14:textId="77777777" w:rsidR="007D7BD3" w:rsidRDefault="007D7BD3" w:rsidP="005F7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85C03" w14:textId="07E5D0C4" w:rsidR="007D7BD3" w:rsidRPr="002C15F8" w:rsidRDefault="007D7BD3" w:rsidP="00FD3B5D">
    <w:pPr>
      <w:pStyle w:val="Header"/>
      <w:rPr>
        <w:rFonts w:cstheme="minorHAnsi"/>
        <w:bCs/>
        <w:lang w:eastAsia="ko-KR"/>
      </w:rPr>
    </w:pPr>
    <w:r w:rsidRPr="002C15F8">
      <w:rPr>
        <w:rFonts w:cstheme="minorHAnsi"/>
        <w:bCs/>
      </w:rPr>
      <w:t xml:space="preserve">ENGR 132 </w:t>
    </w:r>
    <w:r w:rsidRPr="002C15F8">
      <w:rPr>
        <w:rFonts w:cstheme="minorHAnsi"/>
        <w:b/>
        <w:bCs/>
      </w:rPr>
      <w:tab/>
    </w:r>
    <w:r w:rsidRPr="002C15F8">
      <w:rPr>
        <w:rFonts w:cstheme="minorHAnsi"/>
        <w:b/>
        <w:bCs/>
      </w:rPr>
      <w:tab/>
    </w:r>
    <w:r>
      <w:rPr>
        <w:rFonts w:cstheme="minorHAnsi"/>
        <w:bCs/>
        <w:lang w:eastAsia="ko-KR"/>
      </w:rPr>
      <w:t>Fall</w:t>
    </w:r>
    <w:r w:rsidRPr="002C15F8">
      <w:rPr>
        <w:rFonts w:cstheme="minorHAnsi"/>
        <w:bCs/>
        <w:lang w:eastAsia="ko-KR"/>
      </w:rPr>
      <w:t xml:space="preserve"> 2017</w:t>
    </w:r>
  </w:p>
  <w:p w14:paraId="1DAC37ED" w14:textId="29109FA9" w:rsidR="007D7BD3" w:rsidRPr="002C15F8" w:rsidRDefault="007D7BD3" w:rsidP="002C15F8">
    <w:pPr>
      <w:pStyle w:val="Header"/>
      <w:jc w:val="center"/>
      <w:rPr>
        <w:rFonts w:cstheme="minorHAnsi"/>
        <w:b/>
        <w:sz w:val="28"/>
        <w:szCs w:val="28"/>
      </w:rPr>
    </w:pPr>
    <w:r w:rsidRPr="002C15F8">
      <w:rPr>
        <w:rFonts w:cstheme="minorHAnsi"/>
        <w:b/>
        <w:sz w:val="28"/>
        <w:szCs w:val="28"/>
      </w:rPr>
      <w:t>Answer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6838"/>
    <w:multiLevelType w:val="hybridMultilevel"/>
    <w:tmpl w:val="28CA25FC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0350C"/>
    <w:multiLevelType w:val="hybridMultilevel"/>
    <w:tmpl w:val="A43C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66D74"/>
    <w:multiLevelType w:val="hybridMultilevel"/>
    <w:tmpl w:val="D91A6AF4"/>
    <w:lvl w:ilvl="0" w:tplc="A202C34A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61606"/>
    <w:multiLevelType w:val="hybridMultilevel"/>
    <w:tmpl w:val="4482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66E06"/>
    <w:multiLevelType w:val="hybridMultilevel"/>
    <w:tmpl w:val="BB0C4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5C0DCF"/>
    <w:multiLevelType w:val="hybridMultilevel"/>
    <w:tmpl w:val="F79A97C6"/>
    <w:lvl w:ilvl="0" w:tplc="1CBA7E74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1C0ABE"/>
    <w:multiLevelType w:val="hybridMultilevel"/>
    <w:tmpl w:val="B060EC7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3967A6"/>
    <w:multiLevelType w:val="hybridMultilevel"/>
    <w:tmpl w:val="918EA2E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B335FA"/>
    <w:multiLevelType w:val="hybridMultilevel"/>
    <w:tmpl w:val="B7D852E8"/>
    <w:lvl w:ilvl="0" w:tplc="B3C66770">
      <w:start w:val="3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44"/>
    <w:rsid w:val="00005AD0"/>
    <w:rsid w:val="00017136"/>
    <w:rsid w:val="000259BE"/>
    <w:rsid w:val="00032545"/>
    <w:rsid w:val="00032A62"/>
    <w:rsid w:val="00037EDB"/>
    <w:rsid w:val="0005271D"/>
    <w:rsid w:val="00054269"/>
    <w:rsid w:val="00056197"/>
    <w:rsid w:val="0009114D"/>
    <w:rsid w:val="000B1C59"/>
    <w:rsid w:val="000B2748"/>
    <w:rsid w:val="000B7C82"/>
    <w:rsid w:val="000E4ABA"/>
    <w:rsid w:val="00113EC6"/>
    <w:rsid w:val="001220FB"/>
    <w:rsid w:val="00143B18"/>
    <w:rsid w:val="00170599"/>
    <w:rsid w:val="001C3571"/>
    <w:rsid w:val="001D04D8"/>
    <w:rsid w:val="001E57BD"/>
    <w:rsid w:val="00200DF2"/>
    <w:rsid w:val="002059F2"/>
    <w:rsid w:val="00234E65"/>
    <w:rsid w:val="00252553"/>
    <w:rsid w:val="002734ED"/>
    <w:rsid w:val="00275C87"/>
    <w:rsid w:val="002836E4"/>
    <w:rsid w:val="00292BD3"/>
    <w:rsid w:val="002A15C6"/>
    <w:rsid w:val="002A3AAB"/>
    <w:rsid w:val="002C15F8"/>
    <w:rsid w:val="002E3148"/>
    <w:rsid w:val="002F12F4"/>
    <w:rsid w:val="00315AAC"/>
    <w:rsid w:val="00343775"/>
    <w:rsid w:val="003447F9"/>
    <w:rsid w:val="003626A1"/>
    <w:rsid w:val="0036683D"/>
    <w:rsid w:val="00366A24"/>
    <w:rsid w:val="00384BEF"/>
    <w:rsid w:val="00392085"/>
    <w:rsid w:val="003A2199"/>
    <w:rsid w:val="003A271A"/>
    <w:rsid w:val="003A7E1A"/>
    <w:rsid w:val="003E2B9D"/>
    <w:rsid w:val="003F0674"/>
    <w:rsid w:val="00446CBD"/>
    <w:rsid w:val="00447239"/>
    <w:rsid w:val="0045322E"/>
    <w:rsid w:val="00473A2E"/>
    <w:rsid w:val="00496A16"/>
    <w:rsid w:val="004A56D7"/>
    <w:rsid w:val="004A5E61"/>
    <w:rsid w:val="004A67FF"/>
    <w:rsid w:val="004A6E8F"/>
    <w:rsid w:val="004B1D00"/>
    <w:rsid w:val="004B6F48"/>
    <w:rsid w:val="004C2192"/>
    <w:rsid w:val="004C3BD8"/>
    <w:rsid w:val="00512663"/>
    <w:rsid w:val="005236B2"/>
    <w:rsid w:val="005564F1"/>
    <w:rsid w:val="00562BDB"/>
    <w:rsid w:val="00583530"/>
    <w:rsid w:val="005942A5"/>
    <w:rsid w:val="005A1217"/>
    <w:rsid w:val="005F7379"/>
    <w:rsid w:val="005F7644"/>
    <w:rsid w:val="0060440A"/>
    <w:rsid w:val="00604FBA"/>
    <w:rsid w:val="0061323F"/>
    <w:rsid w:val="0062074B"/>
    <w:rsid w:val="0062232C"/>
    <w:rsid w:val="00623B86"/>
    <w:rsid w:val="00626DFC"/>
    <w:rsid w:val="0063666A"/>
    <w:rsid w:val="00647951"/>
    <w:rsid w:val="0066344E"/>
    <w:rsid w:val="006A2928"/>
    <w:rsid w:val="006A53AE"/>
    <w:rsid w:val="006B5BF7"/>
    <w:rsid w:val="006B5EC3"/>
    <w:rsid w:val="00700F88"/>
    <w:rsid w:val="007047A3"/>
    <w:rsid w:val="007064A9"/>
    <w:rsid w:val="00712207"/>
    <w:rsid w:val="007223CE"/>
    <w:rsid w:val="00727C19"/>
    <w:rsid w:val="007449CE"/>
    <w:rsid w:val="0076130F"/>
    <w:rsid w:val="007827E5"/>
    <w:rsid w:val="007954EB"/>
    <w:rsid w:val="007B1EEE"/>
    <w:rsid w:val="007C5448"/>
    <w:rsid w:val="007D5AC1"/>
    <w:rsid w:val="007D7BD3"/>
    <w:rsid w:val="007E02A2"/>
    <w:rsid w:val="007F116A"/>
    <w:rsid w:val="00801BAE"/>
    <w:rsid w:val="00831DAF"/>
    <w:rsid w:val="00854289"/>
    <w:rsid w:val="00855BDE"/>
    <w:rsid w:val="00876394"/>
    <w:rsid w:val="008830FF"/>
    <w:rsid w:val="008933C0"/>
    <w:rsid w:val="008C091F"/>
    <w:rsid w:val="008D532C"/>
    <w:rsid w:val="008D71A0"/>
    <w:rsid w:val="008F599E"/>
    <w:rsid w:val="00901432"/>
    <w:rsid w:val="0090188A"/>
    <w:rsid w:val="009063D0"/>
    <w:rsid w:val="00917F87"/>
    <w:rsid w:val="009315FC"/>
    <w:rsid w:val="00935231"/>
    <w:rsid w:val="00936C31"/>
    <w:rsid w:val="009520CF"/>
    <w:rsid w:val="009529E6"/>
    <w:rsid w:val="00962B96"/>
    <w:rsid w:val="00972E27"/>
    <w:rsid w:val="009A2633"/>
    <w:rsid w:val="009A6FC6"/>
    <w:rsid w:val="009B5CB8"/>
    <w:rsid w:val="009B687F"/>
    <w:rsid w:val="009C7C0E"/>
    <w:rsid w:val="009D4182"/>
    <w:rsid w:val="00A273AA"/>
    <w:rsid w:val="00A31FDF"/>
    <w:rsid w:val="00A468DB"/>
    <w:rsid w:val="00A50018"/>
    <w:rsid w:val="00A51EEC"/>
    <w:rsid w:val="00A8355C"/>
    <w:rsid w:val="00A86012"/>
    <w:rsid w:val="00A90A1F"/>
    <w:rsid w:val="00A979D0"/>
    <w:rsid w:val="00AB4AE4"/>
    <w:rsid w:val="00AC5032"/>
    <w:rsid w:val="00AF5CC3"/>
    <w:rsid w:val="00B005D6"/>
    <w:rsid w:val="00B17669"/>
    <w:rsid w:val="00B43E21"/>
    <w:rsid w:val="00B740E9"/>
    <w:rsid w:val="00B969A8"/>
    <w:rsid w:val="00BD6AAC"/>
    <w:rsid w:val="00BD7BE3"/>
    <w:rsid w:val="00BF1404"/>
    <w:rsid w:val="00BF493B"/>
    <w:rsid w:val="00BF5169"/>
    <w:rsid w:val="00BF7D02"/>
    <w:rsid w:val="00C14C71"/>
    <w:rsid w:val="00C220D9"/>
    <w:rsid w:val="00C277BC"/>
    <w:rsid w:val="00C27945"/>
    <w:rsid w:val="00C47976"/>
    <w:rsid w:val="00C5438A"/>
    <w:rsid w:val="00C67FF1"/>
    <w:rsid w:val="00C776E4"/>
    <w:rsid w:val="00C92EFB"/>
    <w:rsid w:val="00CA7344"/>
    <w:rsid w:val="00CB0864"/>
    <w:rsid w:val="00CB142C"/>
    <w:rsid w:val="00CC4B2F"/>
    <w:rsid w:val="00CD3D2E"/>
    <w:rsid w:val="00CD7089"/>
    <w:rsid w:val="00CF439F"/>
    <w:rsid w:val="00D21E5E"/>
    <w:rsid w:val="00D625DD"/>
    <w:rsid w:val="00D62956"/>
    <w:rsid w:val="00D71282"/>
    <w:rsid w:val="00DA1863"/>
    <w:rsid w:val="00DE0DA5"/>
    <w:rsid w:val="00DF0495"/>
    <w:rsid w:val="00E10532"/>
    <w:rsid w:val="00E342EF"/>
    <w:rsid w:val="00E457CE"/>
    <w:rsid w:val="00E4685C"/>
    <w:rsid w:val="00E567FD"/>
    <w:rsid w:val="00E764A2"/>
    <w:rsid w:val="00E77713"/>
    <w:rsid w:val="00E81511"/>
    <w:rsid w:val="00E95160"/>
    <w:rsid w:val="00EB0C65"/>
    <w:rsid w:val="00EB3728"/>
    <w:rsid w:val="00EB4762"/>
    <w:rsid w:val="00EC71C8"/>
    <w:rsid w:val="00ED30CF"/>
    <w:rsid w:val="00ED6C60"/>
    <w:rsid w:val="00F1128D"/>
    <w:rsid w:val="00F266E3"/>
    <w:rsid w:val="00F3214D"/>
    <w:rsid w:val="00FA1EEA"/>
    <w:rsid w:val="00FD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7B65D0"/>
  <w15:chartTrackingRefBased/>
  <w15:docId w15:val="{1E35A72C-C784-4DC6-9A16-AA3E5B51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AE4"/>
    <w:pPr>
      <w:spacing w:after="0" w:line="240" w:lineRule="auto"/>
    </w:pPr>
    <w:rPr>
      <w:rFonts w:eastAsia="Times New Roman" w:cs="Times New Roman"/>
      <w:sz w:val="20"/>
      <w:szCs w:val="24"/>
    </w:rPr>
  </w:style>
  <w:style w:type="paragraph" w:styleId="Heading1">
    <w:name w:val="heading 1"/>
    <w:basedOn w:val="BodyText1"/>
    <w:next w:val="Normal"/>
    <w:link w:val="Heading1Char"/>
    <w:uiPriority w:val="99"/>
    <w:qFormat/>
    <w:rsid w:val="005F764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120" w:after="120"/>
      <w:outlineLvl w:val="0"/>
    </w:pPr>
    <w:rPr>
      <w:color w:val="FFFFFF" w:themeColor="background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644"/>
  </w:style>
  <w:style w:type="paragraph" w:styleId="Footer">
    <w:name w:val="footer"/>
    <w:basedOn w:val="Normal"/>
    <w:link w:val="Foot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644"/>
  </w:style>
  <w:style w:type="paragraph" w:customStyle="1" w:styleId="BodyText1">
    <w:name w:val="Body Text1"/>
    <w:basedOn w:val="Normal"/>
    <w:qFormat/>
    <w:rsid w:val="004C2192"/>
    <w:pPr>
      <w:spacing w:before="60" w:after="60" w:line="276" w:lineRule="auto"/>
    </w:pPr>
    <w:rPr>
      <w:rFonts w:cs="Arial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5F7644"/>
    <w:rPr>
      <w:rFonts w:ascii="Arial" w:eastAsia="Times New Roman" w:hAnsi="Arial" w:cs="Arial"/>
      <w:color w:val="FFFFFF" w:themeColor="background1"/>
      <w:sz w:val="28"/>
      <w:shd w:val="clear" w:color="auto" w:fill="000000" w:themeFill="text1"/>
    </w:rPr>
  </w:style>
  <w:style w:type="paragraph" w:customStyle="1" w:styleId="BodyText11">
    <w:name w:val="Body Text11"/>
    <w:basedOn w:val="Normal"/>
    <w:qFormat/>
    <w:rsid w:val="004C3BD8"/>
    <w:pPr>
      <w:spacing w:before="120" w:after="120" w:line="276" w:lineRule="auto"/>
    </w:pPr>
    <w:rPr>
      <w:rFonts w:ascii="Arial" w:hAnsi="Arial" w:cs="Arial"/>
      <w:kern w:val="24"/>
      <w:szCs w:val="22"/>
    </w:rPr>
  </w:style>
  <w:style w:type="table" w:styleId="TableGrid">
    <w:name w:val="Table Grid"/>
    <w:basedOn w:val="TableNormal"/>
    <w:uiPriority w:val="99"/>
    <w:rsid w:val="005F7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6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85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8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8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8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5C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032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B5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449CE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647951"/>
    <w:pPr>
      <w:spacing w:after="200" w:line="276" w:lineRule="auto"/>
      <w:ind w:left="720"/>
      <w:contextualSpacing/>
    </w:pPr>
    <w:rPr>
      <w:rFonts w:ascii="Calibri" w:eastAsiaTheme="minorEastAsia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647951"/>
    <w:rPr>
      <w:rFonts w:ascii="Calibri" w:eastAsiaTheme="minorEastAsia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758EE268</Template>
  <TotalTime>2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DeLion, Anne</dc:creator>
  <cp:keywords/>
  <dc:description/>
  <cp:lastModifiedBy>DeLion, Anne</cp:lastModifiedBy>
  <cp:revision>3</cp:revision>
  <dcterms:created xsi:type="dcterms:W3CDTF">2017-09-29T12:43:00Z</dcterms:created>
  <dcterms:modified xsi:type="dcterms:W3CDTF">2017-09-29T12:45:00Z</dcterms:modified>
</cp:coreProperties>
</file>