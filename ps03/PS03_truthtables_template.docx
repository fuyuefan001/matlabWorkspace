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1987"/>
        <w:gridCol w:w="7373"/>
      </w:tblGrid>
      <w:tr w:rsidR="005F7644" w:rsidRPr="000D1BC6" w14:paraId="563C93D5" w14:textId="77777777" w:rsidTr="005D7DEA">
        <w:tc>
          <w:tcPr>
            <w:tcW w:w="1987" w:type="dxa"/>
            <w:vAlign w:val="bottom"/>
          </w:tcPr>
          <w:p w14:paraId="30902D3C" w14:textId="7BCB2C81" w:rsidR="005F7644" w:rsidRPr="000D1BC6" w:rsidRDefault="005D7DEA" w:rsidP="00143B18">
            <w:pPr>
              <w:pStyle w:val="BodyText1"/>
              <w:spacing w:after="0"/>
              <w:rPr>
                <w:b/>
              </w:rPr>
            </w:pPr>
            <w:r>
              <w:rPr>
                <w:b/>
              </w:rPr>
              <w:t>Assignment</w:t>
            </w:r>
            <w:r w:rsidR="005F7644" w:rsidRPr="000D1BC6">
              <w:rPr>
                <w:b/>
              </w:rPr>
              <w:t>:</w:t>
            </w:r>
          </w:p>
        </w:tc>
        <w:tc>
          <w:tcPr>
            <w:tcW w:w="7373" w:type="dxa"/>
            <w:tcBorders>
              <w:bottom w:val="single" w:sz="4" w:space="0" w:color="auto"/>
            </w:tcBorders>
          </w:tcPr>
          <w:p w14:paraId="2624361C" w14:textId="711B8B4F" w:rsidR="005F7644" w:rsidRPr="000D1BC6" w:rsidRDefault="005D7DEA" w:rsidP="00143B18">
            <w:pPr>
              <w:pStyle w:val="BodyText1"/>
            </w:pPr>
            <w:r>
              <w:t>PS ##, Problem #</w:t>
            </w:r>
          </w:p>
        </w:tc>
      </w:tr>
      <w:tr w:rsidR="005D7DEA" w:rsidRPr="000D1BC6" w14:paraId="5E6B29B7" w14:textId="77777777" w:rsidTr="005D7DEA">
        <w:tc>
          <w:tcPr>
            <w:tcW w:w="1987" w:type="dxa"/>
            <w:vAlign w:val="bottom"/>
          </w:tcPr>
          <w:p w14:paraId="6D002D0A" w14:textId="79BA2FCC" w:rsidR="005D7DEA" w:rsidRPr="000D1BC6" w:rsidRDefault="005D7DEA" w:rsidP="00143B18">
            <w:pPr>
              <w:pStyle w:val="BodyText1"/>
              <w:spacing w:after="0"/>
              <w:rPr>
                <w:b/>
              </w:rPr>
            </w:pPr>
            <w:r w:rsidRPr="000D1BC6">
              <w:rPr>
                <w:b/>
              </w:rPr>
              <w:t>Name:</w:t>
            </w:r>
          </w:p>
        </w:tc>
        <w:tc>
          <w:tcPr>
            <w:tcW w:w="7373" w:type="dxa"/>
            <w:tcBorders>
              <w:top w:val="single" w:sz="4" w:space="0" w:color="auto"/>
              <w:bottom w:val="single" w:sz="4" w:space="0" w:color="auto"/>
            </w:tcBorders>
          </w:tcPr>
          <w:p w14:paraId="3ACCD098" w14:textId="175E8A70" w:rsidR="005D7DEA" w:rsidRPr="000D1BC6" w:rsidRDefault="005D7DEA" w:rsidP="00143B18">
            <w:pPr>
              <w:pStyle w:val="BodyText1"/>
            </w:pPr>
            <w:r>
              <w:t>&lt;your name&gt;, &lt;your Purdue login&gt;</w:t>
            </w:r>
          </w:p>
        </w:tc>
      </w:tr>
      <w:tr w:rsidR="005D7DEA" w:rsidRPr="000D1BC6" w14:paraId="4CBF3506" w14:textId="77777777" w:rsidTr="005D7DEA">
        <w:tc>
          <w:tcPr>
            <w:tcW w:w="1987" w:type="dxa"/>
            <w:vAlign w:val="bottom"/>
          </w:tcPr>
          <w:p w14:paraId="502C2ACB" w14:textId="0924AF21" w:rsidR="005D7DEA" w:rsidRPr="000D1BC6" w:rsidRDefault="005D7DEA" w:rsidP="00143B18">
            <w:pPr>
              <w:pStyle w:val="BodyText1"/>
              <w:spacing w:after="0"/>
              <w:rPr>
                <w:b/>
              </w:rPr>
            </w:pPr>
            <w:r>
              <w:rPr>
                <w:b/>
              </w:rPr>
              <w:t>Team-ID</w:t>
            </w:r>
          </w:p>
        </w:tc>
        <w:tc>
          <w:tcPr>
            <w:tcW w:w="7373" w:type="dxa"/>
            <w:tcBorders>
              <w:top w:val="single" w:sz="4" w:space="0" w:color="auto"/>
              <w:bottom w:val="single" w:sz="4" w:space="0" w:color="auto"/>
            </w:tcBorders>
          </w:tcPr>
          <w:p w14:paraId="49729B5E" w14:textId="749A7165" w:rsidR="005D7DEA" w:rsidRPr="000D1BC6" w:rsidRDefault="005D7DEA" w:rsidP="00143B18">
            <w:pPr>
              <w:pStyle w:val="BodyText1"/>
            </w:pPr>
            <w:r>
              <w:t>###-##</w:t>
            </w:r>
          </w:p>
        </w:tc>
      </w:tr>
      <w:tr w:rsidR="005D7DEA" w:rsidRPr="000D1BC6" w14:paraId="4F007393" w14:textId="77777777" w:rsidTr="005D7DEA">
        <w:tc>
          <w:tcPr>
            <w:tcW w:w="1987" w:type="dxa"/>
            <w:vAlign w:val="bottom"/>
          </w:tcPr>
          <w:p w14:paraId="5E61F2C8" w14:textId="61B88DE7" w:rsidR="005D7DEA" w:rsidRPr="000D1BC6" w:rsidRDefault="005D7DEA" w:rsidP="00143B18">
            <w:pPr>
              <w:pStyle w:val="BodyText1"/>
              <w:spacing w:after="0"/>
              <w:rPr>
                <w:b/>
              </w:rPr>
            </w:pPr>
            <w:r>
              <w:rPr>
                <w:b/>
              </w:rPr>
              <w:t>Contributor(s):</w:t>
            </w:r>
          </w:p>
        </w:tc>
        <w:tc>
          <w:tcPr>
            <w:tcW w:w="7373" w:type="dxa"/>
            <w:tcBorders>
              <w:top w:val="single" w:sz="4" w:space="0" w:color="auto"/>
              <w:bottom w:val="single" w:sz="4" w:space="0" w:color="auto"/>
            </w:tcBorders>
          </w:tcPr>
          <w:p w14:paraId="6EABC70F" w14:textId="63FD29F9" w:rsidR="005D7DEA" w:rsidRPr="000D1BC6" w:rsidRDefault="005D7DEA" w:rsidP="00143B18">
            <w:pPr>
              <w:pStyle w:val="BodyText1"/>
            </w:pPr>
            <w:r>
              <w:t>&lt;name&gt; , &lt;login&gt; [repeat for each]</w:t>
            </w:r>
          </w:p>
        </w:tc>
      </w:tr>
    </w:tbl>
    <w:p w14:paraId="3C087D4F" w14:textId="77777777" w:rsidR="005F7644" w:rsidRDefault="005F7644" w:rsidP="00422ECD">
      <w:pPr>
        <w:pStyle w:val="BodyText1"/>
      </w:pPr>
    </w:p>
    <w:p w14:paraId="4E2DD42E" w14:textId="2BEC386B" w:rsidR="00CC4B2F" w:rsidRPr="00957AB3" w:rsidRDefault="00CC4B2F" w:rsidP="005D7DEA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cstheme="minorHAnsi"/>
        </w:rPr>
      </w:pPr>
      <w:r>
        <w:rPr>
          <w:rFonts w:cstheme="minorHAnsi"/>
        </w:rPr>
        <w:t>Logic Truth Table</w:t>
      </w:r>
    </w:p>
    <w:p w14:paraId="4F31CEEA" w14:textId="55920D06" w:rsidR="00CC4B2F" w:rsidRPr="00A65BD9" w:rsidRDefault="005D7DEA" w:rsidP="0018082B">
      <w:pPr>
        <w:pStyle w:val="BodyText1"/>
        <w:shd w:val="clear" w:color="auto" w:fill="9CC2E5" w:themeFill="accent1" w:themeFillTint="99"/>
        <w:spacing w:before="0" w:after="0"/>
        <w:rPr>
          <w:rFonts w:cstheme="minorHAnsi"/>
        </w:rPr>
      </w:pPr>
      <w:r>
        <w:rPr>
          <w:rFonts w:cstheme="minorHAnsi"/>
        </w:rPr>
        <w:t>Individual</w:t>
      </w:r>
    </w:p>
    <w:p w14:paraId="0DC27A8A" w14:textId="199A613A" w:rsidR="006D0E25" w:rsidRPr="006D0E25" w:rsidRDefault="006D0E25" w:rsidP="006D0E25">
      <w:pPr>
        <w:pStyle w:val="BodyText1"/>
        <w:spacing w:before="240" w:after="240"/>
      </w:pPr>
      <w:r>
        <w:t xml:space="preserve">Construct and complete the truth tables as required in the instructions below. Remember: </w:t>
      </w:r>
      <w:r w:rsidRPr="000A3F92">
        <w:rPr>
          <w:b/>
          <w:color w:val="FF0000"/>
        </w:rPr>
        <w:t>to receive full credit, you must show all intermediate steps needed to reach the final answer for each location in each truth table—even if you see opportunities for short cuts</w:t>
      </w:r>
    </w:p>
    <w:p w14:paraId="69DACE9A" w14:textId="3713CD94" w:rsidR="006D0E25" w:rsidRDefault="006D0E25" w:rsidP="00EB065F">
      <w:pPr>
        <w:pStyle w:val="BodyText1"/>
        <w:spacing w:before="240" w:after="0" w:line="360" w:lineRule="auto"/>
      </w:pPr>
      <w:r>
        <w:t>As you work through the problems, note that for</w:t>
      </w:r>
    </w:p>
    <w:p w14:paraId="4BE9F8C9" w14:textId="4B6C7AA5" w:rsidR="0086435B" w:rsidRDefault="0086435B" w:rsidP="006D0E25">
      <w:pPr>
        <w:pStyle w:val="BodyText1"/>
        <w:spacing w:before="0"/>
        <w:ind w:left="720"/>
      </w:pPr>
      <w:r w:rsidRPr="0086435B">
        <w:rPr>
          <w:b/>
          <w:color w:val="0070C0"/>
        </w:rPr>
        <w:t xml:space="preserve">Parts </w:t>
      </w:r>
      <w:r w:rsidR="00A26DD3">
        <w:rPr>
          <w:b/>
          <w:color w:val="0070C0"/>
        </w:rPr>
        <w:t>3.a – 3.b</w:t>
      </w:r>
      <w:r w:rsidRPr="0086435B">
        <w:rPr>
          <w:b/>
          <w:color w:val="0070C0"/>
        </w:rPr>
        <w:t xml:space="preserve">: </w:t>
      </w:r>
      <w:r w:rsidRPr="0086435B">
        <w:t>You do not need to complete cells that are greyed out.</w:t>
      </w:r>
    </w:p>
    <w:p w14:paraId="6FC48A99" w14:textId="0266CDEE" w:rsidR="006D0E25" w:rsidRPr="0086435B" w:rsidRDefault="00A26DD3" w:rsidP="006D0E25">
      <w:pPr>
        <w:pStyle w:val="BodyText1"/>
        <w:spacing w:before="0"/>
        <w:ind w:left="720"/>
      </w:pPr>
      <w:r>
        <w:rPr>
          <w:b/>
          <w:color w:val="0070C0"/>
        </w:rPr>
        <w:t>Parts 4</w:t>
      </w:r>
      <w:r w:rsidR="006D0E25" w:rsidRPr="006D0E25">
        <w:rPr>
          <w:b/>
          <w:color w:val="0070C0"/>
        </w:rPr>
        <w:t>:</w:t>
      </w:r>
      <w:r w:rsidR="006D0E25" w:rsidRPr="006D0E25">
        <w:rPr>
          <w:color w:val="0070C0"/>
        </w:rPr>
        <w:t xml:space="preserve"> </w:t>
      </w:r>
      <w:r w:rsidR="006D0E25">
        <w:t>You must decide which cells are necessary to evaluate a statement</w:t>
      </w:r>
    </w:p>
    <w:p w14:paraId="69FA1B45" w14:textId="1240A8E1" w:rsidR="0086435B" w:rsidRDefault="0086435B" w:rsidP="0086435B">
      <w:pPr>
        <w:pStyle w:val="BodyText1"/>
      </w:pPr>
    </w:p>
    <w:p w14:paraId="00C3683E" w14:textId="77777777" w:rsidR="00382D7F" w:rsidRDefault="00382D7F" w:rsidP="00382D7F">
      <w:pPr>
        <w:pStyle w:val="BodyText1"/>
      </w:pPr>
      <w:r>
        <w:t>(</w:t>
      </w:r>
      <w:r w:rsidRPr="00D2709F">
        <w:rPr>
          <w:b/>
          <w:color w:val="0070C0"/>
        </w:rPr>
        <w:t>Note:</w:t>
      </w:r>
      <w:r>
        <w:t xml:space="preserve"> each truth table in this assignment is on its own page)</w:t>
      </w:r>
    </w:p>
    <w:p w14:paraId="2C02D120" w14:textId="5A0C2018" w:rsidR="00AE1314" w:rsidRPr="00AE1314" w:rsidRDefault="00AE1314" w:rsidP="00AE1314">
      <w:pPr>
        <w:pStyle w:val="Heading2"/>
        <w:numPr>
          <w:ilvl w:val="0"/>
          <w:numId w:val="11"/>
        </w:numPr>
      </w:pPr>
    </w:p>
    <w:p w14:paraId="353BAC7B" w14:textId="77777777" w:rsidR="00AE1314" w:rsidRDefault="0086435B" w:rsidP="00AE1314">
      <w:pPr>
        <w:pStyle w:val="BodyText1"/>
        <w:rPr>
          <w:lang w:eastAsia="ko-KR"/>
        </w:rPr>
      </w:pPr>
      <w:r>
        <w:rPr>
          <w:lang w:eastAsia="ko-KR"/>
        </w:rPr>
        <w:t xml:space="preserve">Complete the truth table for the logic statement </w:t>
      </w:r>
    </w:p>
    <w:p w14:paraId="1D00A794" w14:textId="3FE2C4F4" w:rsidR="00727C19" w:rsidRPr="0018082B" w:rsidRDefault="0018082B" w:rsidP="00AE1314">
      <w:pPr>
        <w:pStyle w:val="BodyText1"/>
        <w:rPr>
          <w:rFonts w:cstheme="minorHAnsi"/>
          <w:b/>
        </w:rPr>
      </w:pPr>
      <w:proofErr w:type="spellStart"/>
      <w:r w:rsidRPr="0018082B">
        <w:rPr>
          <w:b/>
          <w:lang w:eastAsia="ko-KR"/>
        </w:rPr>
        <w:t>xor</w:t>
      </w:r>
      <w:proofErr w:type="spellEnd"/>
      <w:r w:rsidRPr="0018082B">
        <w:rPr>
          <w:b/>
          <w:lang w:eastAsia="ko-KR"/>
        </w:rPr>
        <w:t>(B,A) | A &amp; B</w:t>
      </w:r>
    </w:p>
    <w:tbl>
      <w:tblPr>
        <w:tblStyle w:val="TableGrid"/>
        <w:tblW w:w="0" w:type="auto"/>
        <w:tblInd w:w="32" w:type="dxa"/>
        <w:tblLayout w:type="fixed"/>
        <w:tblLook w:val="04A0" w:firstRow="1" w:lastRow="0" w:firstColumn="1" w:lastColumn="0" w:noHBand="0" w:noVBand="1"/>
      </w:tblPr>
      <w:tblGrid>
        <w:gridCol w:w="688"/>
        <w:gridCol w:w="2979"/>
        <w:gridCol w:w="2979"/>
      </w:tblGrid>
      <w:tr w:rsidR="00727C19" w:rsidRPr="000F483A" w14:paraId="14FE0A33" w14:textId="77777777" w:rsidTr="006D0E25">
        <w:trPr>
          <w:trHeight w:val="259"/>
        </w:trPr>
        <w:tc>
          <w:tcPr>
            <w:tcW w:w="6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29929C" w14:textId="77777777" w:rsidR="00727C19" w:rsidRPr="000F483A" w:rsidRDefault="00727C19" w:rsidP="00727C19">
            <w:pPr>
              <w:pStyle w:val="BodyText1"/>
              <w:rPr>
                <w:lang w:eastAsia="ko-KR"/>
              </w:rPr>
            </w:pPr>
          </w:p>
        </w:tc>
        <w:tc>
          <w:tcPr>
            <w:tcW w:w="2979" w:type="dxa"/>
            <w:tcBorders>
              <w:left w:val="single" w:sz="4" w:space="0" w:color="auto"/>
            </w:tcBorders>
            <w:vAlign w:val="center"/>
          </w:tcPr>
          <w:p w14:paraId="7EEA4D33" w14:textId="77777777" w:rsidR="00727C19" w:rsidRPr="000F483A" w:rsidRDefault="00727C19" w:rsidP="006D0E25">
            <w:pPr>
              <w:pStyle w:val="BodyText1"/>
              <w:jc w:val="center"/>
              <w:rPr>
                <w:lang w:eastAsia="ko-KR"/>
              </w:rPr>
            </w:pPr>
            <w:r w:rsidRPr="000F483A">
              <w:rPr>
                <w:lang w:eastAsia="ko-KR"/>
              </w:rPr>
              <w:t>B = 0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7DA09842" w14:textId="77777777" w:rsidR="00727C19" w:rsidRPr="000F483A" w:rsidRDefault="00727C19" w:rsidP="006D0E25">
            <w:pPr>
              <w:pStyle w:val="BodyText1"/>
              <w:jc w:val="center"/>
              <w:rPr>
                <w:lang w:eastAsia="ko-KR"/>
              </w:rPr>
            </w:pPr>
            <w:r w:rsidRPr="000F483A">
              <w:rPr>
                <w:lang w:eastAsia="ko-KR"/>
              </w:rPr>
              <w:t>B = 1</w:t>
            </w:r>
          </w:p>
        </w:tc>
      </w:tr>
      <w:tr w:rsidR="00200DF2" w:rsidRPr="000F483A" w14:paraId="3A67F9B7" w14:textId="77777777" w:rsidTr="006D0E25">
        <w:trPr>
          <w:trHeight w:val="188"/>
        </w:trPr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A017E" w14:textId="77777777" w:rsidR="00200DF2" w:rsidRPr="000F483A" w:rsidRDefault="00200DF2" w:rsidP="00A27E96">
            <w:pPr>
              <w:pStyle w:val="BodyText1"/>
              <w:rPr>
                <w:lang w:eastAsia="ko-KR"/>
              </w:rPr>
            </w:pPr>
            <w:r w:rsidRPr="000F483A">
              <w:rPr>
                <w:lang w:eastAsia="ko-KR"/>
              </w:rPr>
              <w:t>A = 0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vAlign w:val="center"/>
          </w:tcPr>
          <w:p w14:paraId="76783D19" w14:textId="611BD53E" w:rsidR="0018082B" w:rsidRPr="00351ECB" w:rsidRDefault="0018082B" w:rsidP="00866500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lang w:eastAsia="ko-KR"/>
              </w:rPr>
            </w:pP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F1DF" w14:textId="6AC6A103" w:rsidR="0018082B" w:rsidRPr="00351ECB" w:rsidRDefault="0018082B" w:rsidP="00866500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lang w:eastAsia="ko-KR"/>
              </w:rPr>
            </w:pPr>
          </w:p>
        </w:tc>
      </w:tr>
      <w:tr w:rsidR="00200DF2" w:rsidRPr="000F483A" w14:paraId="7CE1A567" w14:textId="77777777" w:rsidTr="006D0E25">
        <w:trPr>
          <w:trHeight w:val="242"/>
        </w:trPr>
        <w:tc>
          <w:tcPr>
            <w:tcW w:w="688" w:type="dxa"/>
            <w:tcBorders>
              <w:bottom w:val="single" w:sz="4" w:space="0" w:color="auto"/>
            </w:tcBorders>
            <w:vAlign w:val="center"/>
          </w:tcPr>
          <w:p w14:paraId="41E3A524" w14:textId="77777777" w:rsidR="00200DF2" w:rsidRPr="000F483A" w:rsidRDefault="00200DF2" w:rsidP="00A27E96">
            <w:pPr>
              <w:pStyle w:val="BodyText1"/>
              <w:rPr>
                <w:lang w:eastAsia="ko-KR"/>
              </w:rPr>
            </w:pPr>
            <w:r w:rsidRPr="000F483A">
              <w:rPr>
                <w:lang w:eastAsia="ko-KR"/>
              </w:rPr>
              <w:t>A = 1</w:t>
            </w: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1382E" w14:textId="72DB03F8" w:rsidR="0018082B" w:rsidRPr="00351ECB" w:rsidRDefault="0018082B" w:rsidP="00866500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lang w:eastAsia="ko-KR"/>
              </w:rPr>
            </w:pPr>
          </w:p>
        </w:tc>
        <w:tc>
          <w:tcPr>
            <w:tcW w:w="2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3F3BB1" w14:textId="03D08DC2" w:rsidR="0018082B" w:rsidRPr="00351ECB" w:rsidRDefault="0018082B" w:rsidP="00866500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lang w:eastAsia="ko-KR"/>
              </w:rPr>
            </w:pPr>
          </w:p>
        </w:tc>
      </w:tr>
    </w:tbl>
    <w:p w14:paraId="041CD2C7" w14:textId="77777777" w:rsidR="00FF09D6" w:rsidRDefault="00FF09D6" w:rsidP="00AE1314">
      <w:pPr>
        <w:pStyle w:val="BodyText1"/>
        <w:rPr>
          <w:kern w:val="24"/>
        </w:rPr>
      </w:pPr>
    </w:p>
    <w:p w14:paraId="06134A4F" w14:textId="345FFE07" w:rsidR="000A3F92" w:rsidRDefault="000A3F92">
      <w:pPr>
        <w:spacing w:after="160" w:line="259" w:lineRule="auto"/>
        <w:rPr>
          <w:rFonts w:asciiTheme="minorHAnsi" w:eastAsiaTheme="majorEastAsia" w:hAnsiTheme="minorHAnsi" w:cstheme="majorBidi"/>
          <w:b/>
          <w:szCs w:val="26"/>
        </w:rPr>
      </w:pPr>
      <w:r>
        <w:br w:type="page"/>
      </w:r>
    </w:p>
    <w:p w14:paraId="10B108FA" w14:textId="77777777" w:rsidR="000A3F92" w:rsidRPr="00AE1314" w:rsidRDefault="000A3F92" w:rsidP="000A3F92">
      <w:pPr>
        <w:pStyle w:val="Heading2"/>
        <w:numPr>
          <w:ilvl w:val="0"/>
          <w:numId w:val="11"/>
        </w:numPr>
      </w:pPr>
    </w:p>
    <w:p w14:paraId="72B21930" w14:textId="77777777" w:rsidR="000A3F92" w:rsidRDefault="000A3F92" w:rsidP="000A3F92">
      <w:pPr>
        <w:pStyle w:val="BodyText1"/>
        <w:rPr>
          <w:b/>
        </w:rPr>
      </w:pPr>
      <w:r>
        <w:rPr>
          <w:lang w:eastAsia="ko-KR"/>
        </w:rPr>
        <w:t>Complete the truth table for the logic statement.</w:t>
      </w:r>
      <w:r w:rsidRPr="003F0674">
        <w:rPr>
          <w:b/>
        </w:rPr>
        <w:t xml:space="preserve"> </w:t>
      </w:r>
    </w:p>
    <w:p w14:paraId="72CAD47A" w14:textId="624F1F00" w:rsidR="00C525B4" w:rsidRPr="003F0674" w:rsidRDefault="00C525B4" w:rsidP="000A3F92">
      <w:pPr>
        <w:pStyle w:val="BodyText1"/>
        <w:rPr>
          <w:b/>
        </w:rPr>
      </w:pPr>
      <w:r>
        <w:rPr>
          <w:b/>
        </w:rPr>
        <w:t>F &amp; ~</w:t>
      </w:r>
      <w:proofErr w:type="spellStart"/>
      <w:r>
        <w:rPr>
          <w:b/>
        </w:rPr>
        <w:t>xor</w:t>
      </w:r>
      <w:proofErr w:type="spellEnd"/>
      <w:r>
        <w:rPr>
          <w:b/>
        </w:rPr>
        <w:t>(G,F) &lt; H ~= K</w:t>
      </w:r>
    </w:p>
    <w:tbl>
      <w:tblPr>
        <w:tblW w:w="9450" w:type="dxa"/>
        <w:tblLook w:val="01E0" w:firstRow="1" w:lastRow="1" w:firstColumn="1" w:lastColumn="1" w:noHBand="0" w:noVBand="0"/>
      </w:tblPr>
      <w:tblGrid>
        <w:gridCol w:w="542"/>
        <w:gridCol w:w="538"/>
        <w:gridCol w:w="2092"/>
        <w:gridCol w:w="2093"/>
        <w:gridCol w:w="2092"/>
        <w:gridCol w:w="2093"/>
      </w:tblGrid>
      <w:tr w:rsidR="001453A9" w:rsidRPr="00727C19" w14:paraId="11344262" w14:textId="77777777" w:rsidTr="008B5A10">
        <w:tc>
          <w:tcPr>
            <w:tcW w:w="542" w:type="dxa"/>
            <w:vAlign w:val="center"/>
          </w:tcPr>
          <w:p w14:paraId="5A398C5E" w14:textId="77777777" w:rsidR="001453A9" w:rsidRPr="00727C19" w:rsidRDefault="001453A9" w:rsidP="008B5A10">
            <w:pPr>
              <w:pStyle w:val="BodyText1"/>
              <w:jc w:val="center"/>
            </w:pPr>
          </w:p>
        </w:tc>
        <w:tc>
          <w:tcPr>
            <w:tcW w:w="538" w:type="dxa"/>
            <w:tcBorders>
              <w:right w:val="single" w:sz="4" w:space="0" w:color="auto"/>
            </w:tcBorders>
            <w:vAlign w:val="center"/>
          </w:tcPr>
          <w:p w14:paraId="6CCACD09" w14:textId="77777777" w:rsidR="001453A9" w:rsidRPr="00727C19" w:rsidRDefault="001453A9" w:rsidP="008B5A10">
            <w:pPr>
              <w:pStyle w:val="BodyText1"/>
              <w:jc w:val="center"/>
            </w:pPr>
          </w:p>
        </w:tc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8B8C6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F=0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49FD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F=1</w:t>
            </w:r>
          </w:p>
        </w:tc>
      </w:tr>
      <w:tr w:rsidR="001453A9" w:rsidRPr="00727C19" w14:paraId="197BDA91" w14:textId="77777777" w:rsidTr="008B5A10">
        <w:tc>
          <w:tcPr>
            <w:tcW w:w="542" w:type="dxa"/>
            <w:tcBorders>
              <w:bottom w:val="single" w:sz="4" w:space="0" w:color="auto"/>
            </w:tcBorders>
            <w:vAlign w:val="center"/>
          </w:tcPr>
          <w:p w14:paraId="1CE36A6B" w14:textId="77777777" w:rsidR="001453A9" w:rsidRPr="00727C19" w:rsidRDefault="001453A9" w:rsidP="008B5A10">
            <w:pPr>
              <w:pStyle w:val="BodyText1"/>
              <w:jc w:val="center"/>
            </w:pPr>
          </w:p>
        </w:tc>
        <w:tc>
          <w:tcPr>
            <w:tcW w:w="53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B7642EB" w14:textId="77777777" w:rsidR="001453A9" w:rsidRPr="00727C19" w:rsidRDefault="001453A9" w:rsidP="008B5A10">
            <w:pPr>
              <w:pStyle w:val="BodyText1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2061D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G=0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7114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G=1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C17B5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G=0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55F1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G=1</w:t>
            </w:r>
          </w:p>
        </w:tc>
      </w:tr>
      <w:tr w:rsidR="001453A9" w:rsidRPr="00727C19" w14:paraId="5B68886A" w14:textId="77777777" w:rsidTr="008B5A10">
        <w:trPr>
          <w:trHeight w:val="320"/>
        </w:trPr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7CA240" w14:textId="77777777" w:rsidR="001453A9" w:rsidRPr="00727C19" w:rsidRDefault="001453A9" w:rsidP="008B5A10">
            <w:pPr>
              <w:pStyle w:val="BodyText1"/>
              <w:spacing w:before="0" w:after="0"/>
              <w:jc w:val="center"/>
            </w:pPr>
            <w:r w:rsidRPr="00727C19">
              <w:t>H=0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94638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K=0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4C1B5" w14:textId="66116B05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62A0E" w14:textId="32EDC0FD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BD487" w14:textId="20FA0710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C270A7" w14:textId="66D8A9E1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</w:tr>
      <w:tr w:rsidR="001453A9" w:rsidRPr="00727C19" w14:paraId="7A742C38" w14:textId="77777777" w:rsidTr="008B5A10">
        <w:trPr>
          <w:trHeight w:val="320"/>
        </w:trPr>
        <w:tc>
          <w:tcPr>
            <w:tcW w:w="5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2ADD" w14:textId="77777777" w:rsidR="001453A9" w:rsidRPr="00727C19" w:rsidRDefault="001453A9" w:rsidP="008B5A10">
            <w:pPr>
              <w:pStyle w:val="BodyText1"/>
              <w:spacing w:before="0" w:after="0"/>
              <w:jc w:val="center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750C1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K=1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F43E3" w14:textId="4D4D7EAE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5677B" w14:textId="5A536B70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A076AF" w14:textId="4D553EB4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7FD0" w14:textId="45439919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</w:tr>
      <w:tr w:rsidR="001453A9" w:rsidRPr="00727C19" w14:paraId="4AAA790A" w14:textId="77777777" w:rsidTr="00DD6677">
        <w:trPr>
          <w:trHeight w:val="320"/>
        </w:trPr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D1627E" w14:textId="77777777" w:rsidR="001453A9" w:rsidRPr="00727C19" w:rsidRDefault="001453A9" w:rsidP="008B5A10">
            <w:pPr>
              <w:pStyle w:val="BodyText1"/>
              <w:spacing w:before="0" w:after="0"/>
              <w:jc w:val="center"/>
            </w:pPr>
            <w:r w:rsidRPr="00727C19">
              <w:t>H=1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C693E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K=0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2170D4" w14:textId="0C3866E5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2B267" w14:textId="7ED35387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D2A00" w14:textId="28953307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41CF" w14:textId="3101AEA1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</w:tr>
      <w:tr w:rsidR="001453A9" w:rsidRPr="00727C19" w14:paraId="4E72E953" w14:textId="77777777" w:rsidTr="008B5A10">
        <w:trPr>
          <w:trHeight w:val="320"/>
        </w:trPr>
        <w:tc>
          <w:tcPr>
            <w:tcW w:w="5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2627B" w14:textId="77777777" w:rsidR="001453A9" w:rsidRPr="00727C19" w:rsidRDefault="001453A9" w:rsidP="008B5A10">
            <w:pPr>
              <w:pStyle w:val="BodyText1"/>
              <w:spacing w:before="0" w:after="0"/>
              <w:jc w:val="center"/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C719" w14:textId="77777777" w:rsidR="001453A9" w:rsidRPr="00727C19" w:rsidRDefault="001453A9" w:rsidP="008B5A10">
            <w:pPr>
              <w:pStyle w:val="BodyText1"/>
              <w:jc w:val="center"/>
            </w:pPr>
            <w:r w:rsidRPr="00727C19">
              <w:t>K=1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14ECD" w14:textId="37845636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333F0" w14:textId="48B7354B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2C585" w14:textId="4BB3B86E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69E47" w14:textId="6AD0149D" w:rsidR="001453A9" w:rsidRPr="00DA0DE0" w:rsidRDefault="001453A9" w:rsidP="00AD6ECB">
            <w:pPr>
              <w:pStyle w:val="BodyText1"/>
              <w:spacing w:before="0" w:after="0"/>
              <w:jc w:val="center"/>
              <w:rPr>
                <w:rFonts w:cstheme="minorHAnsi"/>
                <w:color w:val="FF0000"/>
                <w:szCs w:val="20"/>
              </w:rPr>
            </w:pPr>
          </w:p>
        </w:tc>
      </w:tr>
    </w:tbl>
    <w:p w14:paraId="716473A0" w14:textId="1696965F" w:rsidR="00422ECD" w:rsidRDefault="00422ECD">
      <w:pPr>
        <w:spacing w:after="160" w:line="259" w:lineRule="auto"/>
        <w:rPr>
          <w:rFonts w:asciiTheme="minorHAnsi" w:eastAsiaTheme="majorEastAsia" w:hAnsiTheme="minorHAnsi" w:cstheme="majorBidi"/>
          <w:b/>
          <w:szCs w:val="26"/>
        </w:rPr>
      </w:pPr>
      <w:r>
        <w:br w:type="page"/>
      </w:r>
    </w:p>
    <w:p w14:paraId="2A138644" w14:textId="77777777" w:rsidR="00AE1314" w:rsidRPr="00AE1314" w:rsidRDefault="00AE1314" w:rsidP="00AE1314">
      <w:pPr>
        <w:pStyle w:val="Heading2"/>
        <w:numPr>
          <w:ilvl w:val="0"/>
          <w:numId w:val="11"/>
        </w:numPr>
      </w:pPr>
    </w:p>
    <w:p w14:paraId="3CC1F632" w14:textId="047DE35D" w:rsidR="006B03C6" w:rsidRPr="006B03C6" w:rsidRDefault="0086435B" w:rsidP="006B03C6">
      <w:pPr>
        <w:pStyle w:val="BodyText1"/>
        <w:rPr>
          <w:lang w:eastAsia="ko-KR"/>
        </w:rPr>
      </w:pPr>
      <w:r>
        <w:rPr>
          <w:lang w:eastAsia="ko-KR"/>
        </w:rPr>
        <w:t xml:space="preserve">Construct the truth table and then complete it for the logic statement </w:t>
      </w:r>
    </w:p>
    <w:p w14:paraId="780EB0C1" w14:textId="385D507C" w:rsidR="006B03C6" w:rsidRPr="003F0674" w:rsidRDefault="006B03C6" w:rsidP="006B03C6">
      <w:pPr>
        <w:pStyle w:val="BodyText1"/>
        <w:rPr>
          <w:b/>
        </w:rPr>
      </w:pPr>
      <w:r>
        <w:rPr>
          <w:b/>
        </w:rPr>
        <w:t xml:space="preserve">~C == D | E &gt; C &lt; </w:t>
      </w:r>
      <w:r w:rsidR="00D346DB">
        <w:rPr>
          <w:b/>
        </w:rPr>
        <w:t>(</w:t>
      </w:r>
      <w:r>
        <w:rPr>
          <w:b/>
        </w:rPr>
        <w:t>D</w:t>
      </w:r>
      <w:r w:rsidR="00D346DB">
        <w:rPr>
          <w:b/>
        </w:rPr>
        <w:t xml:space="preserve"> &amp; C)</w:t>
      </w:r>
    </w:p>
    <w:p w14:paraId="726891C7" w14:textId="77777777" w:rsidR="00DD6677" w:rsidRPr="0086435B" w:rsidRDefault="00DD6677" w:rsidP="00DD6677">
      <w:pPr>
        <w:pStyle w:val="BodyText1"/>
        <w:rPr>
          <w:color w:val="0070C0"/>
        </w:rPr>
      </w:pPr>
      <w:r w:rsidRPr="0086435B">
        <w:rPr>
          <w:color w:val="0070C0"/>
        </w:rPr>
        <w:t xml:space="preserve">&lt; </w:t>
      </w:r>
      <w:r w:rsidRPr="0086435B">
        <w:rPr>
          <w:i/>
          <w:color w:val="0070C0"/>
        </w:rPr>
        <w:t>insert truth table here</w:t>
      </w:r>
      <w:r w:rsidRPr="0086435B">
        <w:rPr>
          <w:color w:val="0070C0"/>
        </w:rPr>
        <w:t xml:space="preserve"> &gt;</w:t>
      </w:r>
    </w:p>
    <w:p w14:paraId="5909C6B5" w14:textId="77777777" w:rsidR="006B03C6" w:rsidRDefault="006B03C6" w:rsidP="006B03C6">
      <w:pPr>
        <w:pStyle w:val="BodyText1"/>
      </w:pPr>
    </w:p>
    <w:p w14:paraId="2D624796" w14:textId="77777777" w:rsidR="006B03C6" w:rsidRDefault="006B03C6">
      <w:pPr>
        <w:spacing w:after="160" w:line="259" w:lineRule="auto"/>
        <w:rPr>
          <w:rFonts w:asciiTheme="minorHAnsi" w:eastAsiaTheme="majorEastAsia" w:hAnsiTheme="minorHAnsi" w:cstheme="majorBidi"/>
          <w:b/>
          <w:szCs w:val="26"/>
        </w:rPr>
      </w:pPr>
      <w:r>
        <w:br w:type="page"/>
      </w:r>
    </w:p>
    <w:p w14:paraId="69CBA8AD" w14:textId="645509B5" w:rsidR="0086435B" w:rsidRDefault="006B03C6" w:rsidP="00114B54">
      <w:pPr>
        <w:pStyle w:val="Heading2"/>
      </w:pPr>
      <w:r>
        <w:lastRenderedPageBreak/>
        <w:t>Part 4</w:t>
      </w:r>
    </w:p>
    <w:p w14:paraId="4FEAF343" w14:textId="08A21F80" w:rsidR="00114B54" w:rsidRDefault="00114B54" w:rsidP="00114B54">
      <w:pPr>
        <w:pStyle w:val="BodyText1"/>
      </w:pPr>
      <w:r>
        <w:t>Translate the English logic statement:</w:t>
      </w:r>
    </w:p>
    <w:p w14:paraId="585E2AA3" w14:textId="364B291B" w:rsidR="00321973" w:rsidRPr="00114B54" w:rsidRDefault="0086435B" w:rsidP="00114B54">
      <w:pPr>
        <w:pStyle w:val="Quote"/>
        <w:jc w:val="left"/>
        <w:rPr>
          <w:rFonts w:ascii="Cambria Math" w:hAnsi="Cambria Math"/>
          <w:sz w:val="20"/>
          <w:szCs w:val="20"/>
        </w:rPr>
      </w:pPr>
      <w:r w:rsidRPr="00114B54">
        <w:rPr>
          <w:rFonts w:ascii="Cambria Math" w:hAnsi="Cambria Math"/>
          <w:sz w:val="20"/>
          <w:szCs w:val="20"/>
        </w:rPr>
        <w:t xml:space="preserve">The statement is true if </w:t>
      </w:r>
      <w:r w:rsidR="00FF51E8">
        <w:rPr>
          <w:rFonts w:ascii="Cambria Math" w:hAnsi="Cambria Math"/>
          <w:sz w:val="20"/>
          <w:szCs w:val="20"/>
        </w:rPr>
        <w:t xml:space="preserve">R is true </w:t>
      </w:r>
      <w:r w:rsidR="00E15CD1">
        <w:rPr>
          <w:rFonts w:ascii="Cambria Math" w:hAnsi="Cambria Math"/>
          <w:sz w:val="20"/>
          <w:szCs w:val="20"/>
        </w:rPr>
        <w:t>and</w:t>
      </w:r>
      <w:r w:rsidRPr="00114B54">
        <w:rPr>
          <w:rFonts w:ascii="Cambria Math" w:hAnsi="Cambria Math"/>
          <w:sz w:val="20"/>
          <w:szCs w:val="20"/>
        </w:rPr>
        <w:t xml:space="preserve"> Q </w:t>
      </w:r>
      <w:r w:rsidR="00E15CD1">
        <w:rPr>
          <w:rFonts w:ascii="Cambria Math" w:hAnsi="Cambria Math"/>
          <w:sz w:val="20"/>
          <w:szCs w:val="20"/>
        </w:rPr>
        <w:t>is</w:t>
      </w:r>
      <w:r w:rsidRPr="00114B54">
        <w:rPr>
          <w:rFonts w:ascii="Cambria Math" w:hAnsi="Cambria Math"/>
          <w:sz w:val="20"/>
          <w:szCs w:val="20"/>
        </w:rPr>
        <w:t xml:space="preserve"> </w:t>
      </w:r>
      <w:r w:rsidR="00FF51E8">
        <w:rPr>
          <w:rFonts w:ascii="Cambria Math" w:hAnsi="Cambria Math"/>
          <w:sz w:val="20"/>
          <w:szCs w:val="20"/>
        </w:rPr>
        <w:t>false</w:t>
      </w:r>
      <w:r w:rsidR="000F11C4">
        <w:rPr>
          <w:rFonts w:ascii="Cambria Math" w:hAnsi="Cambria Math"/>
          <w:sz w:val="20"/>
          <w:szCs w:val="20"/>
        </w:rPr>
        <w:t>.</w:t>
      </w:r>
      <w:r w:rsidRPr="00114B54">
        <w:rPr>
          <w:rFonts w:ascii="Cambria Math" w:hAnsi="Cambria Math"/>
          <w:sz w:val="20"/>
          <w:szCs w:val="20"/>
        </w:rPr>
        <w:t xml:space="preserve">  </w:t>
      </w:r>
      <w:r w:rsidRPr="00114B54" w:rsidDel="00E15CD1">
        <w:rPr>
          <w:rFonts w:ascii="Cambria Math" w:hAnsi="Cambria Math"/>
          <w:sz w:val="20"/>
          <w:szCs w:val="20"/>
        </w:rPr>
        <w:t xml:space="preserve">The statement is true if </w:t>
      </w:r>
      <w:r w:rsidR="00FF51E8">
        <w:rPr>
          <w:rFonts w:ascii="Cambria Math" w:hAnsi="Cambria Math"/>
          <w:sz w:val="20"/>
          <w:szCs w:val="20"/>
        </w:rPr>
        <w:t>P or R are true but not both</w:t>
      </w:r>
      <w:r w:rsidRPr="00114B54" w:rsidDel="00E15CD1">
        <w:rPr>
          <w:rFonts w:ascii="Cambria Math" w:hAnsi="Cambria Math"/>
          <w:sz w:val="20"/>
          <w:szCs w:val="20"/>
        </w:rPr>
        <w:t xml:space="preserve">. </w:t>
      </w:r>
      <w:r w:rsidRPr="00114B54">
        <w:rPr>
          <w:rFonts w:ascii="Cambria Math" w:hAnsi="Cambria Math"/>
          <w:sz w:val="20"/>
          <w:szCs w:val="20"/>
        </w:rPr>
        <w:t>All other conditions are false</w:t>
      </w:r>
      <w:r w:rsidR="00727C19" w:rsidRPr="00114B54">
        <w:rPr>
          <w:rFonts w:ascii="Cambria Math" w:hAnsi="Cambria Math"/>
          <w:sz w:val="20"/>
          <w:szCs w:val="20"/>
        </w:rPr>
        <w:t>.</w:t>
      </w:r>
    </w:p>
    <w:p w14:paraId="40AB8C52" w14:textId="77777777" w:rsidR="00DA281B" w:rsidRDefault="00DA281B" w:rsidP="00DA281B">
      <w:pPr>
        <w:pStyle w:val="BodyText1"/>
        <w:spacing w:before="0" w:after="0" w:line="240" w:lineRule="auto"/>
      </w:pPr>
    </w:p>
    <w:p w14:paraId="02F5E05F" w14:textId="77777777" w:rsidR="007943FC" w:rsidRDefault="00DA281B" w:rsidP="007943FC">
      <w:pPr>
        <w:pStyle w:val="BodyText1"/>
        <w:contextualSpacing/>
      </w:pPr>
      <w:r w:rsidRPr="00DA281B">
        <w:rPr>
          <w:b/>
        </w:rPr>
        <w:t>T/F pattern identification from English statement</w:t>
      </w:r>
      <w:r>
        <w:t xml:space="preserve">  </w:t>
      </w:r>
    </w:p>
    <w:p w14:paraId="18B68860" w14:textId="7C59B0D3" w:rsidR="00DA281B" w:rsidRDefault="007943FC" w:rsidP="007943FC">
      <w:pPr>
        <w:pStyle w:val="BodyText1"/>
      </w:pPr>
      <w:r>
        <w:t xml:space="preserve">Add the variables to the table. Then, fill </w:t>
      </w:r>
      <w:r w:rsidR="00DA281B">
        <w:t>with 1 and 0 according to your interpret</w:t>
      </w:r>
      <w:r w:rsidR="00A27E96">
        <w:t>ation of the English statement.</w:t>
      </w:r>
    </w:p>
    <w:tbl>
      <w:tblPr>
        <w:tblW w:w="9450" w:type="dxa"/>
        <w:tblLook w:val="01E0" w:firstRow="1" w:lastRow="1" w:firstColumn="1" w:lastColumn="1" w:noHBand="0" w:noVBand="0"/>
      </w:tblPr>
      <w:tblGrid>
        <w:gridCol w:w="720"/>
        <w:gridCol w:w="720"/>
        <w:gridCol w:w="2002"/>
        <w:gridCol w:w="2003"/>
        <w:gridCol w:w="2002"/>
        <w:gridCol w:w="2003"/>
      </w:tblGrid>
      <w:tr w:rsidR="00DD6677" w:rsidRPr="000F483A" w14:paraId="44C59A6A" w14:textId="77777777" w:rsidTr="00DD6677">
        <w:trPr>
          <w:tblHeader/>
        </w:trPr>
        <w:tc>
          <w:tcPr>
            <w:tcW w:w="720" w:type="dxa"/>
            <w:vAlign w:val="center"/>
          </w:tcPr>
          <w:p w14:paraId="6192D585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59162F73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2A57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2418" w14:textId="77777777" w:rsidR="00DD6677" w:rsidRPr="000F483A" w:rsidRDefault="00DD6677" w:rsidP="006B79AB">
            <w:pPr>
              <w:pStyle w:val="BodyText1"/>
              <w:jc w:val="center"/>
            </w:pPr>
          </w:p>
        </w:tc>
      </w:tr>
      <w:tr w:rsidR="00DD6677" w:rsidRPr="000F483A" w14:paraId="64F257B3" w14:textId="77777777" w:rsidTr="006B79AB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BC1AB59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D7632C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9A48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F630C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8140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4F71" w14:textId="77777777" w:rsidR="00DD6677" w:rsidRPr="000F483A" w:rsidRDefault="00DD6677" w:rsidP="006B79AB">
            <w:pPr>
              <w:pStyle w:val="BodyText1"/>
              <w:jc w:val="center"/>
            </w:pPr>
          </w:p>
        </w:tc>
      </w:tr>
      <w:tr w:rsidR="00DD6677" w:rsidRPr="000F483A" w14:paraId="50C8C174" w14:textId="77777777" w:rsidTr="006B79AB">
        <w:trPr>
          <w:trHeight w:val="368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1B49F7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15DB2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751E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DD8B0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EBB24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E40CC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DD6677" w:rsidRPr="000F483A" w14:paraId="74B3E94F" w14:textId="77777777" w:rsidTr="006B79AB">
        <w:trPr>
          <w:trHeight w:val="440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55D5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3AC4A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5598B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7FC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89B1F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3BDC5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DD6677" w:rsidRPr="000F483A" w14:paraId="77E28628" w14:textId="77777777" w:rsidTr="006B79AB">
        <w:trPr>
          <w:trHeight w:val="44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0A6520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645FA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815B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A4B84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B70E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8573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DD6677" w:rsidRPr="000F483A" w14:paraId="51A167CA" w14:textId="77777777" w:rsidTr="006B79AB">
        <w:trPr>
          <w:trHeight w:val="440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1B6A0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7E8FA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171EB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3FED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552C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925F0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</w:tbl>
    <w:p w14:paraId="4AFACD2E" w14:textId="6E38A983" w:rsidR="00DA281B" w:rsidRDefault="00DA281B" w:rsidP="007943FC">
      <w:pPr>
        <w:pStyle w:val="BodyText1"/>
        <w:rPr>
          <w:lang w:eastAsia="ko-KR"/>
        </w:rPr>
      </w:pPr>
    </w:p>
    <w:p w14:paraId="0ECBF1E4" w14:textId="0980AFC9" w:rsidR="007943FC" w:rsidRDefault="007943FC" w:rsidP="007943FC">
      <w:pPr>
        <w:pStyle w:val="BodyText1"/>
        <w:rPr>
          <w:lang w:eastAsia="ko-KR"/>
        </w:rPr>
      </w:pPr>
      <w:r>
        <w:rPr>
          <w:lang w:eastAsia="ko-KR"/>
        </w:rPr>
        <w:t>Use the pattern above to write a MATLAB logic statement that produces the same outputs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5"/>
        <w:gridCol w:w="7290"/>
      </w:tblGrid>
      <w:tr w:rsidR="00296533" w14:paraId="7C0E3A8B" w14:textId="77777777" w:rsidTr="00D16E94">
        <w:trPr>
          <w:trHeight w:val="413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E6449A3" w14:textId="77777777" w:rsidR="00296533" w:rsidRPr="002736CB" w:rsidRDefault="00296533" w:rsidP="00DA281B">
            <w:pPr>
              <w:pStyle w:val="BodyText1"/>
              <w:spacing w:before="0" w:after="0" w:line="240" w:lineRule="auto"/>
              <w:rPr>
                <w:b/>
              </w:rPr>
            </w:pPr>
            <w:r w:rsidRPr="002736CB">
              <w:rPr>
                <w:b/>
              </w:rPr>
              <w:t>Logical Statement</w:t>
            </w:r>
          </w:p>
        </w:tc>
        <w:tc>
          <w:tcPr>
            <w:tcW w:w="7290" w:type="dxa"/>
            <w:vAlign w:val="center"/>
          </w:tcPr>
          <w:p w14:paraId="2869C097" w14:textId="292B568D" w:rsidR="00296533" w:rsidRPr="002736CB" w:rsidRDefault="00296533" w:rsidP="00FF51E8">
            <w:pPr>
              <w:pStyle w:val="BodyText1"/>
              <w:rPr>
                <w:color w:val="FF0000"/>
              </w:rPr>
            </w:pPr>
          </w:p>
        </w:tc>
      </w:tr>
    </w:tbl>
    <w:p w14:paraId="3DA812F8" w14:textId="4ADC9FD0" w:rsidR="00296533" w:rsidRDefault="00296533" w:rsidP="00DA281B">
      <w:pPr>
        <w:pStyle w:val="BodyText1"/>
        <w:spacing w:before="0" w:after="0" w:line="240" w:lineRule="auto"/>
        <w:rPr>
          <w:lang w:eastAsia="ko-KR"/>
        </w:rPr>
      </w:pPr>
    </w:p>
    <w:p w14:paraId="0CEBD6B7" w14:textId="77777777" w:rsidR="007943FC" w:rsidRDefault="007943FC" w:rsidP="00DA281B">
      <w:pPr>
        <w:pStyle w:val="BodyText1"/>
        <w:spacing w:before="0" w:after="0" w:line="240" w:lineRule="auto"/>
        <w:rPr>
          <w:lang w:eastAsia="ko-KR"/>
        </w:rPr>
      </w:pPr>
    </w:p>
    <w:p w14:paraId="3815DFD7" w14:textId="2A836BAD" w:rsidR="007943FC" w:rsidRDefault="00DA281B" w:rsidP="007943FC">
      <w:pPr>
        <w:pStyle w:val="BodyText1"/>
        <w:spacing w:before="0" w:after="0"/>
        <w:rPr>
          <w:rFonts w:ascii="Calibri" w:eastAsia="Calibri" w:hAnsi="Calibri"/>
          <w:szCs w:val="20"/>
          <w:lang w:eastAsia="ko-KR"/>
        </w:rPr>
      </w:pPr>
      <w:r w:rsidRPr="00A27E96">
        <w:rPr>
          <w:rFonts w:ascii="Calibri" w:eastAsia="Calibri" w:hAnsi="Calibri"/>
          <w:b/>
          <w:szCs w:val="20"/>
          <w:lang w:eastAsia="ko-KR"/>
        </w:rPr>
        <w:t>T/F pattern verification using MATLAB logic statement</w:t>
      </w:r>
      <w:r w:rsidRPr="00A27E96">
        <w:rPr>
          <w:rFonts w:ascii="Calibri" w:eastAsia="Calibri" w:hAnsi="Calibri"/>
          <w:szCs w:val="20"/>
          <w:lang w:eastAsia="ko-KR"/>
        </w:rPr>
        <w:t xml:space="preserve"> </w:t>
      </w:r>
    </w:p>
    <w:p w14:paraId="1830E844" w14:textId="22BF1859" w:rsidR="00DA281B" w:rsidRPr="00A27E96" w:rsidRDefault="007943FC" w:rsidP="007943FC">
      <w:pPr>
        <w:pStyle w:val="BodyText1"/>
        <w:spacing w:before="0" w:after="0"/>
        <w:rPr>
          <w:szCs w:val="20"/>
        </w:rPr>
      </w:pPr>
      <w:r>
        <w:rPr>
          <w:rFonts w:ascii="Calibri" w:eastAsia="Calibri" w:hAnsi="Calibri"/>
          <w:szCs w:val="20"/>
          <w:lang w:eastAsia="ko-KR"/>
        </w:rPr>
        <w:t>Add the variables in the same manner as the pattern table. Fill t</w:t>
      </w:r>
      <w:r>
        <w:rPr>
          <w:szCs w:val="20"/>
        </w:rPr>
        <w:t>his table</w:t>
      </w:r>
      <w:r w:rsidR="00DA281B" w:rsidRPr="00A27E96">
        <w:rPr>
          <w:szCs w:val="20"/>
        </w:rPr>
        <w:t xml:space="preserve"> with complete work us</w:t>
      </w:r>
      <w:r>
        <w:rPr>
          <w:szCs w:val="20"/>
        </w:rPr>
        <w:t>ing the logical statement you have</w:t>
      </w:r>
      <w:r w:rsidR="00DA281B" w:rsidRPr="00A27E96">
        <w:rPr>
          <w:szCs w:val="20"/>
        </w:rPr>
        <w:t xml:space="preserve"> written above. Intermediate steps must be provided in each cell of the table — even if you see opportunities for short cuts.  </w:t>
      </w:r>
      <w:bookmarkStart w:id="0" w:name="_GoBack"/>
      <w:bookmarkEnd w:id="0"/>
    </w:p>
    <w:tbl>
      <w:tblPr>
        <w:tblW w:w="9450" w:type="dxa"/>
        <w:tblLook w:val="01E0" w:firstRow="1" w:lastRow="1" w:firstColumn="1" w:lastColumn="1" w:noHBand="0" w:noVBand="0"/>
      </w:tblPr>
      <w:tblGrid>
        <w:gridCol w:w="720"/>
        <w:gridCol w:w="720"/>
        <w:gridCol w:w="2002"/>
        <w:gridCol w:w="2003"/>
        <w:gridCol w:w="2002"/>
        <w:gridCol w:w="2003"/>
      </w:tblGrid>
      <w:tr w:rsidR="00DD6677" w:rsidRPr="000F483A" w14:paraId="7ED0572F" w14:textId="77777777" w:rsidTr="006B79AB">
        <w:trPr>
          <w:tblHeader/>
        </w:trPr>
        <w:tc>
          <w:tcPr>
            <w:tcW w:w="720" w:type="dxa"/>
            <w:vAlign w:val="center"/>
          </w:tcPr>
          <w:p w14:paraId="1D0F4F90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14:paraId="6F6C1A7B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D25A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28F4D" w14:textId="77777777" w:rsidR="00DD6677" w:rsidRPr="000F483A" w:rsidRDefault="00DD6677" w:rsidP="006B79AB">
            <w:pPr>
              <w:pStyle w:val="BodyText1"/>
              <w:jc w:val="center"/>
            </w:pPr>
          </w:p>
        </w:tc>
      </w:tr>
      <w:tr w:rsidR="00DD6677" w:rsidRPr="000F483A" w14:paraId="71CC89E1" w14:textId="77777777" w:rsidTr="006B79AB"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9AD9A97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7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1057B7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DE8B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37D3F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8B262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FFA93" w14:textId="77777777" w:rsidR="00DD6677" w:rsidRPr="000F483A" w:rsidRDefault="00DD6677" w:rsidP="006B79AB">
            <w:pPr>
              <w:pStyle w:val="BodyText1"/>
              <w:jc w:val="center"/>
            </w:pPr>
          </w:p>
        </w:tc>
      </w:tr>
      <w:tr w:rsidR="00DD6677" w:rsidRPr="000F483A" w14:paraId="7086D856" w14:textId="77777777" w:rsidTr="006B79AB">
        <w:trPr>
          <w:trHeight w:val="368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D28196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23347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1830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CAC5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BF87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DA7B0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DD6677" w:rsidRPr="000F483A" w14:paraId="452C606D" w14:textId="77777777" w:rsidTr="006B79AB">
        <w:trPr>
          <w:trHeight w:val="440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64D70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56E45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429D5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58D4C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69F0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E10D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DD6677" w:rsidRPr="000F483A" w14:paraId="27B95FA4" w14:textId="77777777" w:rsidTr="006B79AB">
        <w:trPr>
          <w:trHeight w:val="44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7C11FC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AC8F5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C6C19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AFC2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2738D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7CC67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  <w:tr w:rsidR="00DD6677" w:rsidRPr="000F483A" w14:paraId="0B1980CB" w14:textId="77777777" w:rsidTr="006B79AB">
        <w:trPr>
          <w:trHeight w:val="440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6D05A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3C1E4" w14:textId="77777777" w:rsidR="00DD6677" w:rsidRPr="000F483A" w:rsidRDefault="00DD6677" w:rsidP="006B79AB">
            <w:pPr>
              <w:pStyle w:val="BodyText1"/>
              <w:jc w:val="center"/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246AF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E6EFB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70FF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FA9FF" w14:textId="77777777" w:rsidR="00DD6677" w:rsidRPr="00D86220" w:rsidRDefault="00DD6677" w:rsidP="006B79AB">
            <w:pPr>
              <w:pStyle w:val="BodyText1"/>
              <w:spacing w:before="0" w:after="0"/>
              <w:jc w:val="center"/>
              <w:rPr>
                <w:color w:val="FF0000"/>
                <w:lang w:eastAsia="ko-KR"/>
              </w:rPr>
            </w:pPr>
          </w:p>
        </w:tc>
      </w:tr>
    </w:tbl>
    <w:p w14:paraId="59728152" w14:textId="0F83B578" w:rsidR="00DA281B" w:rsidRDefault="00DA281B" w:rsidP="00DA281B">
      <w:pPr>
        <w:pStyle w:val="BodyText1"/>
        <w:spacing w:before="0" w:after="0" w:line="240" w:lineRule="auto"/>
        <w:rPr>
          <w:lang w:eastAsia="ko-KR"/>
        </w:rPr>
      </w:pPr>
    </w:p>
    <w:p w14:paraId="4AD57FA7" w14:textId="77777777" w:rsidR="00DD6677" w:rsidRDefault="00DD6677" w:rsidP="00DA281B">
      <w:pPr>
        <w:pStyle w:val="BodyText1"/>
        <w:spacing w:before="0" w:after="0" w:line="240" w:lineRule="auto"/>
        <w:rPr>
          <w:lang w:eastAsia="ko-KR"/>
        </w:rPr>
      </w:pPr>
    </w:p>
    <w:p w14:paraId="2AC88C8C" w14:textId="77777777" w:rsidR="00FF51E8" w:rsidRPr="00FF51E8" w:rsidRDefault="00FF51E8" w:rsidP="00DA281B">
      <w:pPr>
        <w:pStyle w:val="BodyText1"/>
        <w:spacing w:before="0" w:after="0" w:line="240" w:lineRule="auto"/>
        <w:rPr>
          <w:lang w:eastAsia="ko-KR"/>
        </w:rPr>
      </w:pPr>
    </w:p>
    <w:p w14:paraId="6AC4B0EC" w14:textId="77777777" w:rsidR="00FF51E8" w:rsidRDefault="00FF51E8" w:rsidP="00DA281B">
      <w:pPr>
        <w:pStyle w:val="BodyText1"/>
        <w:spacing w:before="0" w:after="0" w:line="240" w:lineRule="auto"/>
        <w:rPr>
          <w:lang w:eastAsia="ko-KR"/>
        </w:rPr>
      </w:pPr>
    </w:p>
    <w:p w14:paraId="07480287" w14:textId="4AC4701B" w:rsidR="007943FC" w:rsidRDefault="007943FC">
      <w:pPr>
        <w:spacing w:after="160" w:line="259" w:lineRule="auto"/>
        <w:rPr>
          <w:rFonts w:asciiTheme="minorHAnsi" w:eastAsiaTheme="majorEastAsia" w:hAnsiTheme="minorHAnsi" w:cstheme="majorBidi"/>
          <w:b/>
          <w:szCs w:val="26"/>
        </w:rPr>
      </w:pPr>
    </w:p>
    <w:sectPr w:rsidR="007943F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0353E" w14:textId="77777777" w:rsidR="004757B1" w:rsidRDefault="004757B1" w:rsidP="005F7644">
      <w:r>
        <w:separator/>
      </w:r>
    </w:p>
  </w:endnote>
  <w:endnote w:type="continuationSeparator" w:id="0">
    <w:p w14:paraId="48DD483F" w14:textId="77777777" w:rsidR="004757B1" w:rsidRDefault="004757B1" w:rsidP="005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HAnsi"/>
        <w:sz w:val="20"/>
        <w:szCs w:val="20"/>
      </w:rPr>
      <w:id w:val="163151452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CA5D24" w14:textId="28F5E2B6" w:rsidR="004757B1" w:rsidRPr="00114B54" w:rsidRDefault="004757B1">
            <w:pPr>
              <w:pStyle w:val="Footer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14B54">
              <w:rPr>
                <w:rFonts w:asciiTheme="minorHAnsi" w:hAnsiTheme="minorHAnsi" w:cstheme="minorHAnsi"/>
                <w:sz w:val="20"/>
                <w:szCs w:val="20"/>
              </w:rPr>
              <w:t xml:space="preserve">Page </w: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PAGE </w:instrTex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 w:rsidR="00DD667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4</w: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  <w:r w:rsidRPr="00114B54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begin"/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instrText xml:space="preserve"> NUMPAGES  </w:instrTex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separate"/>
            </w:r>
            <w:r w:rsidR="00DD6677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t>4</w:t>
            </w:r>
            <w:r w:rsidRPr="00114B5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4613E75" w14:textId="77777777" w:rsidR="004757B1" w:rsidRPr="009A6FC6" w:rsidRDefault="004757B1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B0820" w14:textId="77777777" w:rsidR="004757B1" w:rsidRDefault="004757B1" w:rsidP="005F7644">
      <w:r>
        <w:separator/>
      </w:r>
    </w:p>
  </w:footnote>
  <w:footnote w:type="continuationSeparator" w:id="0">
    <w:p w14:paraId="37E69F97" w14:textId="77777777" w:rsidR="004757B1" w:rsidRDefault="004757B1" w:rsidP="005F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C37ED" w14:textId="497A6168" w:rsidR="004757B1" w:rsidRPr="00AE1314" w:rsidRDefault="004757B1">
    <w:pPr>
      <w:pStyle w:val="Header"/>
      <w:rPr>
        <w:rFonts w:asciiTheme="minorHAnsi" w:hAnsiTheme="minorHAnsi" w:cstheme="minorHAnsi"/>
        <w:bCs/>
        <w:sz w:val="20"/>
        <w:lang w:eastAsia="ko-KR"/>
      </w:rPr>
    </w:pPr>
    <w:r w:rsidRPr="00AE1314">
      <w:rPr>
        <w:rFonts w:asciiTheme="minorHAnsi" w:hAnsiTheme="minorHAnsi" w:cstheme="minorHAnsi"/>
        <w:bCs/>
        <w:sz w:val="20"/>
      </w:rPr>
      <w:t xml:space="preserve">ENGR 132 </w:t>
    </w:r>
    <w:r w:rsidRPr="00AE1314">
      <w:rPr>
        <w:rFonts w:asciiTheme="minorHAnsi" w:hAnsiTheme="minorHAnsi" w:cstheme="minorHAnsi"/>
        <w:b/>
        <w:bCs/>
      </w:rPr>
      <w:tab/>
    </w:r>
    <w:r w:rsidRPr="00AE1314">
      <w:rPr>
        <w:rFonts w:asciiTheme="minorHAnsi" w:hAnsiTheme="minorHAnsi" w:cstheme="minorHAnsi"/>
        <w:b/>
        <w:bCs/>
      </w:rPr>
      <w:tab/>
    </w:r>
    <w:r>
      <w:rPr>
        <w:rFonts w:asciiTheme="minorHAnsi" w:hAnsiTheme="minorHAnsi" w:cstheme="minorHAnsi"/>
        <w:bCs/>
        <w:sz w:val="20"/>
        <w:lang w:eastAsia="ko-KR"/>
      </w:rPr>
      <w:t>Fall</w:t>
    </w:r>
    <w:r w:rsidRPr="00AE1314">
      <w:rPr>
        <w:rFonts w:asciiTheme="minorHAnsi" w:hAnsiTheme="minorHAnsi" w:cstheme="minorHAnsi"/>
        <w:bCs/>
        <w:sz w:val="20"/>
        <w:lang w:eastAsia="ko-KR"/>
      </w:rPr>
      <w:t xml:space="preserve">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B357C"/>
    <w:multiLevelType w:val="hybridMultilevel"/>
    <w:tmpl w:val="985EBE28"/>
    <w:lvl w:ilvl="0" w:tplc="1454506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66D74"/>
    <w:multiLevelType w:val="hybridMultilevel"/>
    <w:tmpl w:val="D91A6AF4"/>
    <w:lvl w:ilvl="0" w:tplc="A202C34A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D0B0A"/>
    <w:multiLevelType w:val="hybridMultilevel"/>
    <w:tmpl w:val="9D320B6A"/>
    <w:lvl w:ilvl="0" w:tplc="68026D4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261606"/>
    <w:multiLevelType w:val="hybridMultilevel"/>
    <w:tmpl w:val="4482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32C34"/>
    <w:multiLevelType w:val="hybridMultilevel"/>
    <w:tmpl w:val="24E485AE"/>
    <w:lvl w:ilvl="0" w:tplc="8E420F8C">
      <w:start w:val="1"/>
      <w:numFmt w:val="lowerLetter"/>
      <w:lvlText w:val="Part 3.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966E06"/>
    <w:multiLevelType w:val="hybridMultilevel"/>
    <w:tmpl w:val="BB0C4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5C0DCF"/>
    <w:multiLevelType w:val="hybridMultilevel"/>
    <w:tmpl w:val="787A4F7E"/>
    <w:lvl w:ilvl="0" w:tplc="1FB23D78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1C0ABE"/>
    <w:multiLevelType w:val="hybridMultilevel"/>
    <w:tmpl w:val="B060EC7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3967A6"/>
    <w:multiLevelType w:val="hybridMultilevel"/>
    <w:tmpl w:val="918EA2E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8A3A66"/>
    <w:multiLevelType w:val="hybridMultilevel"/>
    <w:tmpl w:val="387EB4EA"/>
    <w:lvl w:ilvl="0" w:tplc="E5988F3E">
      <w:start w:val="1"/>
      <w:numFmt w:val="upperLetter"/>
      <w:lvlText w:val="Part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F3D17"/>
    <w:multiLevelType w:val="hybridMultilevel"/>
    <w:tmpl w:val="AE6C1730"/>
    <w:lvl w:ilvl="0" w:tplc="8E420F8C">
      <w:start w:val="1"/>
      <w:numFmt w:val="lowerLetter"/>
      <w:lvlText w:val="Part 3.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B335FA"/>
    <w:multiLevelType w:val="hybridMultilevel"/>
    <w:tmpl w:val="0F94087C"/>
    <w:lvl w:ilvl="0" w:tplc="81980C24">
      <w:start w:val="1"/>
      <w:numFmt w:val="decimal"/>
      <w:lvlText w:val="Problem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2122F8"/>
    <w:multiLevelType w:val="hybridMultilevel"/>
    <w:tmpl w:val="2FFC5FB2"/>
    <w:lvl w:ilvl="0" w:tplc="50A8BDE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02DE0"/>
    <w:multiLevelType w:val="hybridMultilevel"/>
    <w:tmpl w:val="39D64B88"/>
    <w:lvl w:ilvl="0" w:tplc="E5988F3E">
      <w:start w:val="1"/>
      <w:numFmt w:val="upperLetter"/>
      <w:lvlText w:val="Part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526587"/>
    <w:multiLevelType w:val="hybridMultilevel"/>
    <w:tmpl w:val="54FEEA5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6"/>
  </w:num>
  <w:num w:numId="9">
    <w:abstractNumId w:val="14"/>
  </w:num>
  <w:num w:numId="10">
    <w:abstractNumId w:val="13"/>
  </w:num>
  <w:num w:numId="11">
    <w:abstractNumId w:val="10"/>
  </w:num>
  <w:num w:numId="12">
    <w:abstractNumId w:val="9"/>
  </w:num>
  <w:num w:numId="13">
    <w:abstractNumId w:val="4"/>
  </w:num>
  <w:num w:numId="14">
    <w:abstractNumId w:val="12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44"/>
    <w:rsid w:val="00005AD0"/>
    <w:rsid w:val="00017136"/>
    <w:rsid w:val="000259BE"/>
    <w:rsid w:val="00030D5E"/>
    <w:rsid w:val="00032545"/>
    <w:rsid w:val="00032A62"/>
    <w:rsid w:val="00037EDB"/>
    <w:rsid w:val="0005271D"/>
    <w:rsid w:val="00054269"/>
    <w:rsid w:val="00056197"/>
    <w:rsid w:val="000A3F92"/>
    <w:rsid w:val="000B1C59"/>
    <w:rsid w:val="000B2748"/>
    <w:rsid w:val="000B7C82"/>
    <w:rsid w:val="000E4ABA"/>
    <w:rsid w:val="000F11C4"/>
    <w:rsid w:val="00114B54"/>
    <w:rsid w:val="001220FB"/>
    <w:rsid w:val="00143B18"/>
    <w:rsid w:val="001453A9"/>
    <w:rsid w:val="00170599"/>
    <w:rsid w:val="0018082B"/>
    <w:rsid w:val="001C3571"/>
    <w:rsid w:val="001D04D8"/>
    <w:rsid w:val="00200DF2"/>
    <w:rsid w:val="00240061"/>
    <w:rsid w:val="00252553"/>
    <w:rsid w:val="002734ED"/>
    <w:rsid w:val="002736CB"/>
    <w:rsid w:val="00275C87"/>
    <w:rsid w:val="00292BD3"/>
    <w:rsid w:val="00296533"/>
    <w:rsid w:val="002A15C6"/>
    <w:rsid w:val="002F12F4"/>
    <w:rsid w:val="00310D88"/>
    <w:rsid w:val="00315AAC"/>
    <w:rsid w:val="00321973"/>
    <w:rsid w:val="00343775"/>
    <w:rsid w:val="00351ECB"/>
    <w:rsid w:val="003626A1"/>
    <w:rsid w:val="0036683D"/>
    <w:rsid w:val="00382D7F"/>
    <w:rsid w:val="00384BEF"/>
    <w:rsid w:val="003A2199"/>
    <w:rsid w:val="003A271A"/>
    <w:rsid w:val="003A7E1A"/>
    <w:rsid w:val="003E2B9D"/>
    <w:rsid w:val="003F0674"/>
    <w:rsid w:val="00422ECD"/>
    <w:rsid w:val="00446CBD"/>
    <w:rsid w:val="00447239"/>
    <w:rsid w:val="004757B1"/>
    <w:rsid w:val="00496A16"/>
    <w:rsid w:val="004A67FF"/>
    <w:rsid w:val="004A6E8F"/>
    <w:rsid w:val="004B1D00"/>
    <w:rsid w:val="004C3BD8"/>
    <w:rsid w:val="004F7B46"/>
    <w:rsid w:val="00512663"/>
    <w:rsid w:val="005508EE"/>
    <w:rsid w:val="005564F1"/>
    <w:rsid w:val="00562BDB"/>
    <w:rsid w:val="005942A5"/>
    <w:rsid w:val="005A1217"/>
    <w:rsid w:val="005D7DEA"/>
    <w:rsid w:val="005F7644"/>
    <w:rsid w:val="0060440A"/>
    <w:rsid w:val="0061323F"/>
    <w:rsid w:val="0062074B"/>
    <w:rsid w:val="0062232C"/>
    <w:rsid w:val="00623B86"/>
    <w:rsid w:val="00626DFC"/>
    <w:rsid w:val="00634FF6"/>
    <w:rsid w:val="00647951"/>
    <w:rsid w:val="0066344E"/>
    <w:rsid w:val="006B03C6"/>
    <w:rsid w:val="006B5BF7"/>
    <w:rsid w:val="006B5EC3"/>
    <w:rsid w:val="006D0E25"/>
    <w:rsid w:val="006E7DCE"/>
    <w:rsid w:val="007047A3"/>
    <w:rsid w:val="007064A9"/>
    <w:rsid w:val="0071354E"/>
    <w:rsid w:val="007223CE"/>
    <w:rsid w:val="00727C19"/>
    <w:rsid w:val="007449CE"/>
    <w:rsid w:val="0076130F"/>
    <w:rsid w:val="007943FC"/>
    <w:rsid w:val="007944F1"/>
    <w:rsid w:val="007954EB"/>
    <w:rsid w:val="007C5448"/>
    <w:rsid w:val="007E02A2"/>
    <w:rsid w:val="007F116A"/>
    <w:rsid w:val="00831DAF"/>
    <w:rsid w:val="0085356D"/>
    <w:rsid w:val="00854289"/>
    <w:rsid w:val="0086435B"/>
    <w:rsid w:val="00866500"/>
    <w:rsid w:val="00876394"/>
    <w:rsid w:val="008933C0"/>
    <w:rsid w:val="008B5A10"/>
    <w:rsid w:val="008C091F"/>
    <w:rsid w:val="008D532C"/>
    <w:rsid w:val="008E7FD5"/>
    <w:rsid w:val="008F599E"/>
    <w:rsid w:val="00901432"/>
    <w:rsid w:val="0090188A"/>
    <w:rsid w:val="00902EC7"/>
    <w:rsid w:val="00917F87"/>
    <w:rsid w:val="009315FC"/>
    <w:rsid w:val="00935231"/>
    <w:rsid w:val="009529E6"/>
    <w:rsid w:val="00972E27"/>
    <w:rsid w:val="009A2633"/>
    <w:rsid w:val="009A6FC6"/>
    <w:rsid w:val="009B687F"/>
    <w:rsid w:val="009D4182"/>
    <w:rsid w:val="009E1950"/>
    <w:rsid w:val="00A26DD3"/>
    <w:rsid w:val="00A273AA"/>
    <w:rsid w:val="00A27E96"/>
    <w:rsid w:val="00A45381"/>
    <w:rsid w:val="00A468DB"/>
    <w:rsid w:val="00A50018"/>
    <w:rsid w:val="00A51EEC"/>
    <w:rsid w:val="00A8355C"/>
    <w:rsid w:val="00A86012"/>
    <w:rsid w:val="00A90A1F"/>
    <w:rsid w:val="00A979D0"/>
    <w:rsid w:val="00AC5032"/>
    <w:rsid w:val="00AD6ECB"/>
    <w:rsid w:val="00AE1314"/>
    <w:rsid w:val="00B005D6"/>
    <w:rsid w:val="00B32429"/>
    <w:rsid w:val="00B414B7"/>
    <w:rsid w:val="00B43E21"/>
    <w:rsid w:val="00B95557"/>
    <w:rsid w:val="00BD2922"/>
    <w:rsid w:val="00BD7BE3"/>
    <w:rsid w:val="00BE2173"/>
    <w:rsid w:val="00BE3805"/>
    <w:rsid w:val="00BF493B"/>
    <w:rsid w:val="00BF5169"/>
    <w:rsid w:val="00BF71E5"/>
    <w:rsid w:val="00C14C71"/>
    <w:rsid w:val="00C3517A"/>
    <w:rsid w:val="00C45AE7"/>
    <w:rsid w:val="00C525B4"/>
    <w:rsid w:val="00C5438A"/>
    <w:rsid w:val="00C63229"/>
    <w:rsid w:val="00C67FF1"/>
    <w:rsid w:val="00C776E4"/>
    <w:rsid w:val="00C86132"/>
    <w:rsid w:val="00CA7344"/>
    <w:rsid w:val="00CB0864"/>
    <w:rsid w:val="00CB142C"/>
    <w:rsid w:val="00CC077F"/>
    <w:rsid w:val="00CC4B2F"/>
    <w:rsid w:val="00CD3D2E"/>
    <w:rsid w:val="00CD7089"/>
    <w:rsid w:val="00CF439F"/>
    <w:rsid w:val="00D06C32"/>
    <w:rsid w:val="00D16E94"/>
    <w:rsid w:val="00D171DE"/>
    <w:rsid w:val="00D21E5E"/>
    <w:rsid w:val="00D346DB"/>
    <w:rsid w:val="00D466E0"/>
    <w:rsid w:val="00D625DD"/>
    <w:rsid w:val="00D62956"/>
    <w:rsid w:val="00D71282"/>
    <w:rsid w:val="00DA0567"/>
    <w:rsid w:val="00DA0DE0"/>
    <w:rsid w:val="00DA1863"/>
    <w:rsid w:val="00DA281B"/>
    <w:rsid w:val="00DA61BA"/>
    <w:rsid w:val="00DB725C"/>
    <w:rsid w:val="00DD6677"/>
    <w:rsid w:val="00DE0DA5"/>
    <w:rsid w:val="00DE5B20"/>
    <w:rsid w:val="00E10532"/>
    <w:rsid w:val="00E15CD1"/>
    <w:rsid w:val="00E342EF"/>
    <w:rsid w:val="00E457CE"/>
    <w:rsid w:val="00E4685C"/>
    <w:rsid w:val="00E764A2"/>
    <w:rsid w:val="00E81511"/>
    <w:rsid w:val="00E940C2"/>
    <w:rsid w:val="00EB065F"/>
    <w:rsid w:val="00EB4762"/>
    <w:rsid w:val="00EC71C8"/>
    <w:rsid w:val="00ED30CF"/>
    <w:rsid w:val="00ED6C60"/>
    <w:rsid w:val="00F1128D"/>
    <w:rsid w:val="00F215EA"/>
    <w:rsid w:val="00F266E3"/>
    <w:rsid w:val="00F3214D"/>
    <w:rsid w:val="00F41444"/>
    <w:rsid w:val="00F500B5"/>
    <w:rsid w:val="00FF09D6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65D0"/>
  <w15:docId w15:val="{C39BC7CB-1F7E-4A07-8910-1C1BC594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6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BodyText1"/>
    <w:next w:val="Normal"/>
    <w:link w:val="Heading1Char"/>
    <w:uiPriority w:val="99"/>
    <w:qFormat/>
    <w:rsid w:val="005F76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120" w:after="120"/>
      <w:outlineLvl w:val="0"/>
    </w:pPr>
    <w:rPr>
      <w:color w:val="FFFFFF" w:themeColor="background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314"/>
    <w:pPr>
      <w:keepNext/>
      <w:keepLines/>
      <w:spacing w:before="240" w:after="120"/>
      <w:outlineLvl w:val="1"/>
    </w:pPr>
    <w:rPr>
      <w:rFonts w:asciiTheme="minorHAnsi" w:eastAsiaTheme="majorEastAsia" w:hAnsiTheme="min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644"/>
  </w:style>
  <w:style w:type="paragraph" w:styleId="Footer">
    <w:name w:val="footer"/>
    <w:basedOn w:val="Normal"/>
    <w:link w:val="FooterChar"/>
    <w:uiPriority w:val="99"/>
    <w:unhideWhenUsed/>
    <w:rsid w:val="005F76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644"/>
  </w:style>
  <w:style w:type="paragraph" w:customStyle="1" w:styleId="BodyText1">
    <w:name w:val="Body Text1"/>
    <w:basedOn w:val="Normal"/>
    <w:qFormat/>
    <w:rsid w:val="00AE1314"/>
    <w:pPr>
      <w:spacing w:before="60" w:after="60" w:line="276" w:lineRule="auto"/>
    </w:pPr>
    <w:rPr>
      <w:rFonts w:asciiTheme="minorHAnsi" w:hAnsiTheme="minorHAnsi" w:cs="Arial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5F7644"/>
    <w:rPr>
      <w:rFonts w:ascii="Arial" w:eastAsia="Times New Roman" w:hAnsi="Arial" w:cs="Arial"/>
      <w:color w:val="FFFFFF" w:themeColor="background1"/>
      <w:sz w:val="28"/>
      <w:shd w:val="clear" w:color="auto" w:fill="000000" w:themeFill="text1"/>
    </w:rPr>
  </w:style>
  <w:style w:type="paragraph" w:customStyle="1" w:styleId="BodyText11">
    <w:name w:val="Body Text11"/>
    <w:basedOn w:val="Normal"/>
    <w:qFormat/>
    <w:rsid w:val="004C3BD8"/>
    <w:pPr>
      <w:spacing w:before="120" w:after="120" w:line="276" w:lineRule="auto"/>
    </w:pPr>
    <w:rPr>
      <w:rFonts w:ascii="Arial" w:hAnsi="Arial" w:cs="Arial"/>
      <w:kern w:val="24"/>
      <w:sz w:val="20"/>
      <w:szCs w:val="22"/>
    </w:rPr>
  </w:style>
  <w:style w:type="table" w:styleId="TableGrid">
    <w:name w:val="Table Grid"/>
    <w:basedOn w:val="TableNormal"/>
    <w:uiPriority w:val="99"/>
    <w:rsid w:val="005F7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6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C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03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B5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49CE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647951"/>
    <w:pPr>
      <w:spacing w:after="200" w:line="276" w:lineRule="auto"/>
      <w:ind w:left="720"/>
      <w:contextualSpacing/>
    </w:pPr>
    <w:rPr>
      <w:rFonts w:ascii="Calibri" w:eastAsiaTheme="minorEastAsia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647951"/>
    <w:rPr>
      <w:rFonts w:ascii="Calibri" w:eastAsiaTheme="minorEastAsia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E1314"/>
    <w:rPr>
      <w:rFonts w:eastAsiaTheme="majorEastAsia" w:cstheme="majorBidi"/>
      <w:b/>
      <w:sz w:val="24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114B5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B5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D2BF6A18</Template>
  <TotalTime>3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DeLion, Anne</dc:creator>
  <cp:lastModifiedBy>DeLion, Anne</cp:lastModifiedBy>
  <cp:revision>3</cp:revision>
  <cp:lastPrinted>2017-08-24T16:28:00Z</cp:lastPrinted>
  <dcterms:created xsi:type="dcterms:W3CDTF">2017-08-24T16:28:00Z</dcterms:created>
  <dcterms:modified xsi:type="dcterms:W3CDTF">2017-08-24T16:31:00Z</dcterms:modified>
</cp:coreProperties>
</file>